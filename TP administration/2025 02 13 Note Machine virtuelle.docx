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FB6F" w14:textId="77777777" w:rsidR="004B47CE" w:rsidRDefault="004B47CE" w:rsidP="004B47CE">
      <w:r>
        <w:t xml:space="preserve">Machine virtuelle : Permet de gérer plusieurs serveur sur </w:t>
      </w:r>
      <w:proofErr w:type="spellStart"/>
      <w:r>
        <w:t>uen</w:t>
      </w:r>
      <w:proofErr w:type="spellEnd"/>
      <w:r>
        <w:t xml:space="preserve"> </w:t>
      </w:r>
      <w:proofErr w:type="spellStart"/>
      <w:r>
        <w:t>machien</w:t>
      </w:r>
      <w:proofErr w:type="spellEnd"/>
      <w:r>
        <w:t xml:space="preserve"> </w:t>
      </w:r>
      <w:proofErr w:type="spellStart"/>
      <w:r>
        <w:t>virutelle</w:t>
      </w:r>
      <w:proofErr w:type="spellEnd"/>
    </w:p>
    <w:p w14:paraId="5406C277" w14:textId="39DA8CBE" w:rsidR="00221AB1" w:rsidRDefault="004B47CE" w:rsidP="004B47CE">
      <w:r>
        <w:t>Hyperviseur : permet de gérer/repartir les ressources et lancer les machines virtuelles</w:t>
      </w:r>
      <w:r>
        <w:br w:type="page"/>
      </w:r>
      <w:r w:rsidR="00221AB1">
        <w:lastRenderedPageBreak/>
        <w:t xml:space="preserve">Docker : </w:t>
      </w:r>
    </w:p>
    <w:p w14:paraId="316E9A04" w14:textId="590AC760" w:rsidR="00221AB1" w:rsidRDefault="00221AB1" w:rsidP="00100B25">
      <w:r>
        <w:t xml:space="preserve">Permet de varier les ressources selon les demandes </w:t>
      </w:r>
    </w:p>
    <w:p w14:paraId="5758FD83" w14:textId="77777777" w:rsidR="00221AB1" w:rsidRDefault="00221AB1" w:rsidP="00100B25"/>
    <w:p w14:paraId="06610A82" w14:textId="66BFF89D" w:rsidR="000B5088" w:rsidRDefault="00221AB1" w:rsidP="00100B25">
      <w:r>
        <w:t>image : un model pour en lancer des conteneurs</w:t>
      </w:r>
      <w:r w:rsidR="00903562">
        <w:t xml:space="preserve">. Architecte </w:t>
      </w:r>
    </w:p>
    <w:p w14:paraId="4D48D19B" w14:textId="1B63B34E" w:rsidR="00903562" w:rsidRDefault="00903562" w:rsidP="00100B25">
      <w:r>
        <w:t>configuration de base</w:t>
      </w:r>
    </w:p>
    <w:p w14:paraId="23D6FE31" w14:textId="77777777" w:rsidR="00221AB1" w:rsidRDefault="00221AB1" w:rsidP="00100B25"/>
    <w:p w14:paraId="4D995CD5" w14:textId="1BCCAFDB" w:rsidR="00221AB1" w:rsidRDefault="00221AB1" w:rsidP="00100B25">
      <w:r>
        <w:t>Conteneur : c’est comme un serveur. Les conteneurs sont isolées</w:t>
      </w:r>
      <w:r w:rsidR="00903562">
        <w:t xml:space="preserve">. La maison de l’architecte. </w:t>
      </w:r>
      <w:proofErr w:type="spellStart"/>
      <w:r w:rsidR="00903562">
        <w:t>Environnemnet</w:t>
      </w:r>
      <w:proofErr w:type="spellEnd"/>
      <w:r w:rsidR="00903562">
        <w:t xml:space="preserve"> pour coder</w:t>
      </w:r>
    </w:p>
    <w:p w14:paraId="2F3E217D" w14:textId="77777777" w:rsidR="00221AB1" w:rsidRDefault="00221AB1" w:rsidP="00100B25"/>
    <w:p w14:paraId="3E9DFBA0" w14:textId="77777777" w:rsidR="007F14CD" w:rsidRDefault="007F14CD" w:rsidP="00100B25"/>
    <w:p w14:paraId="7647060A" w14:textId="5DFB36CC" w:rsidR="007F14CD" w:rsidRDefault="007F14CD" w:rsidP="00100B25">
      <w:r w:rsidRPr="007F14CD">
        <w:t>Docker run -d (pour lancer le</w:t>
      </w:r>
      <w:r>
        <w:t xml:space="preserve"> télécharger en arrière plan) –</w:t>
      </w:r>
      <w:proofErr w:type="spellStart"/>
      <w:r>
        <w:t>name</w:t>
      </w:r>
      <w:proofErr w:type="spellEnd"/>
      <w:r>
        <w:t xml:space="preserve"> (nommé le fichier = web) web ngmk1 (l’image que tu veux)</w:t>
      </w:r>
    </w:p>
    <w:p w14:paraId="79810397" w14:textId="77777777" w:rsidR="007F14CD" w:rsidRDefault="007F14CD" w:rsidP="00100B25"/>
    <w:p w14:paraId="21216360" w14:textId="7398DAC1" w:rsidR="007F14CD" w:rsidRDefault="007F14CD" w:rsidP="00100B25">
      <w:r>
        <w:t xml:space="preserve">Docker </w:t>
      </w:r>
      <w:proofErr w:type="spellStart"/>
      <w:r>
        <w:t>ps</w:t>
      </w:r>
      <w:proofErr w:type="spellEnd"/>
      <w:r>
        <w:t xml:space="preserve"> (pour voir les conteneurs qui tournent) </w:t>
      </w:r>
    </w:p>
    <w:p w14:paraId="1FF72A4F" w14:textId="77777777" w:rsidR="007F14CD" w:rsidRPr="007F14CD" w:rsidRDefault="007F14CD" w:rsidP="00100B25"/>
    <w:p w14:paraId="439696A1" w14:textId="79A50650" w:rsidR="00221AB1" w:rsidRDefault="004B47CE" w:rsidP="00100B25">
      <w:r>
        <w:t xml:space="preserve">Volume : un espace de stockage en dehors du conteneur </w:t>
      </w:r>
    </w:p>
    <w:p w14:paraId="03528385" w14:textId="77777777" w:rsidR="00D04049" w:rsidRDefault="00D04049" w:rsidP="00100B25"/>
    <w:p w14:paraId="0EC533F2" w14:textId="7D44CB50" w:rsidR="00D04049" w:rsidRDefault="00D04049" w:rsidP="00100B25">
      <w:proofErr w:type="spellStart"/>
      <w:r w:rsidRPr="00D04049">
        <w:t>Bind</w:t>
      </w:r>
      <w:proofErr w:type="spellEnd"/>
      <w:r w:rsidRPr="00D04049">
        <w:t xml:space="preserve"> Mount</w:t>
      </w:r>
      <w:r>
        <w:t> : permet de modifier les fichiers sur l’</w:t>
      </w:r>
      <w:proofErr w:type="spellStart"/>
      <w:r>
        <w:t>hote</w:t>
      </w:r>
      <w:proofErr w:type="spellEnd"/>
      <w:r>
        <w:t xml:space="preserve"> pour que le conteneur voir les modifications </w:t>
      </w:r>
    </w:p>
    <w:p w14:paraId="59933EFC" w14:textId="77777777" w:rsidR="00D04049" w:rsidRDefault="00D04049" w:rsidP="00100B25"/>
    <w:p w14:paraId="4BF4B5B6" w14:textId="79860440" w:rsidR="00D04049" w:rsidRDefault="00D04049" w:rsidP="00100B25">
      <w:r>
        <w:t>Partage de donnée entre containers : permet au conteneur avoir accès mais pas l’</w:t>
      </w:r>
      <w:proofErr w:type="spellStart"/>
      <w:r>
        <w:t>hote</w:t>
      </w:r>
      <w:proofErr w:type="spellEnd"/>
    </w:p>
    <w:p w14:paraId="2499A201" w14:textId="77777777" w:rsidR="00D04049" w:rsidRDefault="00D04049" w:rsidP="00100B25"/>
    <w:p w14:paraId="4347C6B1" w14:textId="77777777" w:rsidR="00D04049" w:rsidRPr="007F14CD" w:rsidRDefault="00D04049" w:rsidP="00100B25"/>
    <w:sectPr w:rsidR="00D04049" w:rsidRPr="007F14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8C1E6" w14:textId="77777777" w:rsidR="00221AB1" w:rsidRDefault="00221AB1" w:rsidP="001C1788">
      <w:r>
        <w:separator/>
      </w:r>
    </w:p>
  </w:endnote>
  <w:endnote w:type="continuationSeparator" w:id="0">
    <w:p w14:paraId="4279BDB5" w14:textId="77777777" w:rsidR="00221AB1" w:rsidRDefault="00221AB1" w:rsidP="001C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EFDF" w14:textId="77777777" w:rsidR="00C157E9" w:rsidRDefault="00C157E9" w:rsidP="001C1788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B841681" w14:textId="77777777" w:rsidR="00C157E9" w:rsidRDefault="00C157E9" w:rsidP="001C17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9C701" w14:textId="77777777" w:rsidR="00665CA8" w:rsidRDefault="00665CA8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7B45F36" w14:textId="77777777" w:rsidR="00C157E9" w:rsidRDefault="00C157E9" w:rsidP="001C17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83FAC" w14:textId="77777777" w:rsidR="00665CA8" w:rsidRDefault="00665C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AD024" w14:textId="77777777" w:rsidR="00221AB1" w:rsidRDefault="00221AB1" w:rsidP="001C1788">
      <w:r>
        <w:separator/>
      </w:r>
    </w:p>
  </w:footnote>
  <w:footnote w:type="continuationSeparator" w:id="0">
    <w:p w14:paraId="574EDE10" w14:textId="77777777" w:rsidR="00221AB1" w:rsidRDefault="00221AB1" w:rsidP="001C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3EB12" w14:textId="77777777" w:rsidR="00665CA8" w:rsidRDefault="00665C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B92CD" w14:textId="77777777" w:rsidR="00665CA8" w:rsidRDefault="00665CA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56D83" w14:textId="77777777" w:rsidR="00665CA8" w:rsidRDefault="00665C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F5003"/>
    <w:multiLevelType w:val="multilevel"/>
    <w:tmpl w:val="32DEC922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503A78FC"/>
    <w:multiLevelType w:val="hybridMultilevel"/>
    <w:tmpl w:val="53160048"/>
    <w:lvl w:ilvl="0" w:tplc="420C2E56">
      <w:start w:val="1"/>
      <w:numFmt w:val="decimal"/>
      <w:pStyle w:val="titre2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901D4"/>
    <w:multiLevelType w:val="hybridMultilevel"/>
    <w:tmpl w:val="7E8A1338"/>
    <w:lvl w:ilvl="0" w:tplc="D0B40CDC">
      <w:start w:val="1"/>
      <w:numFmt w:val="lowerLetter"/>
      <w:pStyle w:val="Titre30"/>
      <w:lvlText w:val="%1)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29112734">
    <w:abstractNumId w:val="0"/>
  </w:num>
  <w:num w:numId="2" w16cid:durableId="1525946962">
    <w:abstractNumId w:val="0"/>
  </w:num>
  <w:num w:numId="3" w16cid:durableId="1494839161">
    <w:abstractNumId w:val="2"/>
  </w:num>
  <w:num w:numId="4" w16cid:durableId="10677987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926989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doNotTrackMove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AB1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17AF7"/>
    <w:rsid w:val="00020400"/>
    <w:rsid w:val="00021DD1"/>
    <w:rsid w:val="00022597"/>
    <w:rsid w:val="0002369C"/>
    <w:rsid w:val="00024CBD"/>
    <w:rsid w:val="00026901"/>
    <w:rsid w:val="000327D3"/>
    <w:rsid w:val="0003479A"/>
    <w:rsid w:val="00034FC7"/>
    <w:rsid w:val="0004086C"/>
    <w:rsid w:val="000421FC"/>
    <w:rsid w:val="0004293D"/>
    <w:rsid w:val="00043064"/>
    <w:rsid w:val="000436A2"/>
    <w:rsid w:val="000445A6"/>
    <w:rsid w:val="00045DE0"/>
    <w:rsid w:val="0004712D"/>
    <w:rsid w:val="000509DC"/>
    <w:rsid w:val="00051C00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67370"/>
    <w:rsid w:val="00070EAE"/>
    <w:rsid w:val="00072C1A"/>
    <w:rsid w:val="000733D1"/>
    <w:rsid w:val="00075E53"/>
    <w:rsid w:val="000801D2"/>
    <w:rsid w:val="00081427"/>
    <w:rsid w:val="0008178B"/>
    <w:rsid w:val="000818E9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4E5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B5088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0B25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744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3FBE"/>
    <w:rsid w:val="001641BE"/>
    <w:rsid w:val="00164846"/>
    <w:rsid w:val="00171C92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84EB0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A75C2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1788"/>
    <w:rsid w:val="001C239B"/>
    <w:rsid w:val="001C46DD"/>
    <w:rsid w:val="001C4FF6"/>
    <w:rsid w:val="001C6A4C"/>
    <w:rsid w:val="001C73DD"/>
    <w:rsid w:val="001D131A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25A8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1AB1"/>
    <w:rsid w:val="002228DA"/>
    <w:rsid w:val="00222C64"/>
    <w:rsid w:val="00222F97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57FE8"/>
    <w:rsid w:val="00261A66"/>
    <w:rsid w:val="00261E77"/>
    <w:rsid w:val="00263FAA"/>
    <w:rsid w:val="002642D2"/>
    <w:rsid w:val="00264730"/>
    <w:rsid w:val="00264B03"/>
    <w:rsid w:val="002662D2"/>
    <w:rsid w:val="00267484"/>
    <w:rsid w:val="00271BA9"/>
    <w:rsid w:val="00272BAF"/>
    <w:rsid w:val="00275193"/>
    <w:rsid w:val="0027575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3433"/>
    <w:rsid w:val="002A4072"/>
    <w:rsid w:val="002A4945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4088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5C54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18F"/>
    <w:rsid w:val="00361E47"/>
    <w:rsid w:val="0036367A"/>
    <w:rsid w:val="0036417A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256D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E4F9B"/>
    <w:rsid w:val="003F20B1"/>
    <w:rsid w:val="003F4211"/>
    <w:rsid w:val="003F4E05"/>
    <w:rsid w:val="003F7589"/>
    <w:rsid w:val="00400ED9"/>
    <w:rsid w:val="00403AD1"/>
    <w:rsid w:val="00403B8E"/>
    <w:rsid w:val="004044E9"/>
    <w:rsid w:val="00406B5F"/>
    <w:rsid w:val="00406F02"/>
    <w:rsid w:val="00410221"/>
    <w:rsid w:val="0041023D"/>
    <w:rsid w:val="004102BD"/>
    <w:rsid w:val="00411824"/>
    <w:rsid w:val="004142DE"/>
    <w:rsid w:val="004145E7"/>
    <w:rsid w:val="004159C4"/>
    <w:rsid w:val="0041771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732F"/>
    <w:rsid w:val="004507C7"/>
    <w:rsid w:val="00450AE1"/>
    <w:rsid w:val="004511CF"/>
    <w:rsid w:val="0045146B"/>
    <w:rsid w:val="00452AC2"/>
    <w:rsid w:val="0045610A"/>
    <w:rsid w:val="0045628A"/>
    <w:rsid w:val="0045766A"/>
    <w:rsid w:val="00457AC4"/>
    <w:rsid w:val="00460DF2"/>
    <w:rsid w:val="00460FDB"/>
    <w:rsid w:val="00464283"/>
    <w:rsid w:val="00466E4A"/>
    <w:rsid w:val="004704EE"/>
    <w:rsid w:val="00471117"/>
    <w:rsid w:val="00471225"/>
    <w:rsid w:val="004724BF"/>
    <w:rsid w:val="0047300C"/>
    <w:rsid w:val="00474019"/>
    <w:rsid w:val="004741CF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35E1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B47CE"/>
    <w:rsid w:val="004C1648"/>
    <w:rsid w:val="004C246A"/>
    <w:rsid w:val="004C27D7"/>
    <w:rsid w:val="004C2DC0"/>
    <w:rsid w:val="004C4FF3"/>
    <w:rsid w:val="004C718E"/>
    <w:rsid w:val="004C79B6"/>
    <w:rsid w:val="004D00BB"/>
    <w:rsid w:val="004D1A17"/>
    <w:rsid w:val="004D1B91"/>
    <w:rsid w:val="004D2B88"/>
    <w:rsid w:val="004E0426"/>
    <w:rsid w:val="004E04F6"/>
    <w:rsid w:val="004E0CAE"/>
    <w:rsid w:val="004E1785"/>
    <w:rsid w:val="004E24C4"/>
    <w:rsid w:val="004E348A"/>
    <w:rsid w:val="004E364A"/>
    <w:rsid w:val="004E4F9A"/>
    <w:rsid w:val="004E7A35"/>
    <w:rsid w:val="004F11FC"/>
    <w:rsid w:val="004F48D6"/>
    <w:rsid w:val="004F4AFB"/>
    <w:rsid w:val="004F5845"/>
    <w:rsid w:val="004F5F59"/>
    <w:rsid w:val="004F7083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2BCB"/>
    <w:rsid w:val="00524FB5"/>
    <w:rsid w:val="00524FFB"/>
    <w:rsid w:val="00526962"/>
    <w:rsid w:val="00526BA8"/>
    <w:rsid w:val="00535240"/>
    <w:rsid w:val="005358E7"/>
    <w:rsid w:val="005369E7"/>
    <w:rsid w:val="005375AB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04C6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1FB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456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3DF9"/>
    <w:rsid w:val="005F46E4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071D9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3A8A"/>
    <w:rsid w:val="0062520A"/>
    <w:rsid w:val="006257BC"/>
    <w:rsid w:val="006259F7"/>
    <w:rsid w:val="0063204F"/>
    <w:rsid w:val="0063216B"/>
    <w:rsid w:val="00632C4F"/>
    <w:rsid w:val="00633989"/>
    <w:rsid w:val="00636F03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0FBB"/>
    <w:rsid w:val="00662952"/>
    <w:rsid w:val="00662D4C"/>
    <w:rsid w:val="00664C63"/>
    <w:rsid w:val="00665CA8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2075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A71"/>
    <w:rsid w:val="006C3DCA"/>
    <w:rsid w:val="006C3F91"/>
    <w:rsid w:val="006C4BC4"/>
    <w:rsid w:val="006D000E"/>
    <w:rsid w:val="006D2015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0D24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238D"/>
    <w:rsid w:val="00754641"/>
    <w:rsid w:val="00756F56"/>
    <w:rsid w:val="0075777B"/>
    <w:rsid w:val="00757EF6"/>
    <w:rsid w:val="007601BB"/>
    <w:rsid w:val="0076163C"/>
    <w:rsid w:val="00764F93"/>
    <w:rsid w:val="00765917"/>
    <w:rsid w:val="007662C1"/>
    <w:rsid w:val="0076772B"/>
    <w:rsid w:val="0077037B"/>
    <w:rsid w:val="00771A69"/>
    <w:rsid w:val="007779EA"/>
    <w:rsid w:val="00777EF4"/>
    <w:rsid w:val="00780953"/>
    <w:rsid w:val="00780DA3"/>
    <w:rsid w:val="007812D2"/>
    <w:rsid w:val="00781AB0"/>
    <w:rsid w:val="007822F3"/>
    <w:rsid w:val="00783065"/>
    <w:rsid w:val="007839DC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6933"/>
    <w:rsid w:val="007B745A"/>
    <w:rsid w:val="007B77C0"/>
    <w:rsid w:val="007B7AB8"/>
    <w:rsid w:val="007C075B"/>
    <w:rsid w:val="007C1D82"/>
    <w:rsid w:val="007C2B87"/>
    <w:rsid w:val="007C38A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14CD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3EF3"/>
    <w:rsid w:val="00815155"/>
    <w:rsid w:val="00816F91"/>
    <w:rsid w:val="00820DD6"/>
    <w:rsid w:val="008212C6"/>
    <w:rsid w:val="0082309D"/>
    <w:rsid w:val="008237F8"/>
    <w:rsid w:val="008255FA"/>
    <w:rsid w:val="008315BC"/>
    <w:rsid w:val="0083235E"/>
    <w:rsid w:val="00833636"/>
    <w:rsid w:val="00833A7A"/>
    <w:rsid w:val="00833AE3"/>
    <w:rsid w:val="008349E2"/>
    <w:rsid w:val="00834AB3"/>
    <w:rsid w:val="00835839"/>
    <w:rsid w:val="00835840"/>
    <w:rsid w:val="00835D3A"/>
    <w:rsid w:val="00840596"/>
    <w:rsid w:val="00842BE1"/>
    <w:rsid w:val="00844BFA"/>
    <w:rsid w:val="00845965"/>
    <w:rsid w:val="008503C9"/>
    <w:rsid w:val="00850923"/>
    <w:rsid w:val="008512DF"/>
    <w:rsid w:val="00856EEA"/>
    <w:rsid w:val="0086068D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E61"/>
    <w:rsid w:val="00886FF0"/>
    <w:rsid w:val="00887822"/>
    <w:rsid w:val="00890214"/>
    <w:rsid w:val="0089057D"/>
    <w:rsid w:val="0089250F"/>
    <w:rsid w:val="008925C8"/>
    <w:rsid w:val="00894FAB"/>
    <w:rsid w:val="008969DC"/>
    <w:rsid w:val="008976B1"/>
    <w:rsid w:val="00897832"/>
    <w:rsid w:val="008A3ECA"/>
    <w:rsid w:val="008A4048"/>
    <w:rsid w:val="008A66C3"/>
    <w:rsid w:val="008A742F"/>
    <w:rsid w:val="008B1BAD"/>
    <w:rsid w:val="008B3A2D"/>
    <w:rsid w:val="008B4044"/>
    <w:rsid w:val="008B443E"/>
    <w:rsid w:val="008B4917"/>
    <w:rsid w:val="008B59C5"/>
    <w:rsid w:val="008B5D1C"/>
    <w:rsid w:val="008B60BD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3562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668A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6E00"/>
    <w:rsid w:val="0095710F"/>
    <w:rsid w:val="00960185"/>
    <w:rsid w:val="00960DC4"/>
    <w:rsid w:val="00961C49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5348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0E2E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C723D"/>
    <w:rsid w:val="009D0FB3"/>
    <w:rsid w:val="009D1D41"/>
    <w:rsid w:val="009D2AFE"/>
    <w:rsid w:val="009D2E83"/>
    <w:rsid w:val="009D3022"/>
    <w:rsid w:val="009D3495"/>
    <w:rsid w:val="009D51C6"/>
    <w:rsid w:val="009D547C"/>
    <w:rsid w:val="009E31AD"/>
    <w:rsid w:val="009E32B4"/>
    <w:rsid w:val="009E7D84"/>
    <w:rsid w:val="009F00C0"/>
    <w:rsid w:val="009F2664"/>
    <w:rsid w:val="009F2EB7"/>
    <w:rsid w:val="009F3DBF"/>
    <w:rsid w:val="009F5CB4"/>
    <w:rsid w:val="009F69FB"/>
    <w:rsid w:val="00A014A2"/>
    <w:rsid w:val="00A01BF3"/>
    <w:rsid w:val="00A01DC0"/>
    <w:rsid w:val="00A0216C"/>
    <w:rsid w:val="00A02C2D"/>
    <w:rsid w:val="00A0369E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3A5E"/>
    <w:rsid w:val="00A34618"/>
    <w:rsid w:val="00A350EE"/>
    <w:rsid w:val="00A370BC"/>
    <w:rsid w:val="00A4143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B14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B5790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2381"/>
    <w:rsid w:val="00B333BB"/>
    <w:rsid w:val="00B34B88"/>
    <w:rsid w:val="00B35A49"/>
    <w:rsid w:val="00B37CB4"/>
    <w:rsid w:val="00B40512"/>
    <w:rsid w:val="00B40D80"/>
    <w:rsid w:val="00B442C0"/>
    <w:rsid w:val="00B447B2"/>
    <w:rsid w:val="00B478D7"/>
    <w:rsid w:val="00B509C9"/>
    <w:rsid w:val="00B50E6B"/>
    <w:rsid w:val="00B510CC"/>
    <w:rsid w:val="00B51DC0"/>
    <w:rsid w:val="00B523FE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18AB"/>
    <w:rsid w:val="00B8300D"/>
    <w:rsid w:val="00B86026"/>
    <w:rsid w:val="00B87E2E"/>
    <w:rsid w:val="00B90250"/>
    <w:rsid w:val="00B90C8E"/>
    <w:rsid w:val="00B91A96"/>
    <w:rsid w:val="00B92465"/>
    <w:rsid w:val="00B92870"/>
    <w:rsid w:val="00BA3D38"/>
    <w:rsid w:val="00BA6518"/>
    <w:rsid w:val="00BB13C1"/>
    <w:rsid w:val="00BB3057"/>
    <w:rsid w:val="00BB3224"/>
    <w:rsid w:val="00BB6B78"/>
    <w:rsid w:val="00BB6F7D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318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7E9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0337"/>
    <w:rsid w:val="00C31B92"/>
    <w:rsid w:val="00C32C79"/>
    <w:rsid w:val="00C32DF1"/>
    <w:rsid w:val="00C35E89"/>
    <w:rsid w:val="00C3690F"/>
    <w:rsid w:val="00C40177"/>
    <w:rsid w:val="00C456DA"/>
    <w:rsid w:val="00C46541"/>
    <w:rsid w:val="00C46573"/>
    <w:rsid w:val="00C46828"/>
    <w:rsid w:val="00C505F9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2B8E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288E"/>
    <w:rsid w:val="00CA6861"/>
    <w:rsid w:val="00CA6FE0"/>
    <w:rsid w:val="00CA7D91"/>
    <w:rsid w:val="00CB17A3"/>
    <w:rsid w:val="00CB342F"/>
    <w:rsid w:val="00CB3FFF"/>
    <w:rsid w:val="00CB4000"/>
    <w:rsid w:val="00CB52B1"/>
    <w:rsid w:val="00CB6315"/>
    <w:rsid w:val="00CC04F3"/>
    <w:rsid w:val="00CC08FA"/>
    <w:rsid w:val="00CC0F64"/>
    <w:rsid w:val="00CC1B58"/>
    <w:rsid w:val="00CC4460"/>
    <w:rsid w:val="00CC4C40"/>
    <w:rsid w:val="00CC4D73"/>
    <w:rsid w:val="00CC64AE"/>
    <w:rsid w:val="00CD19E9"/>
    <w:rsid w:val="00CD3DB5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049"/>
    <w:rsid w:val="00D04134"/>
    <w:rsid w:val="00D05141"/>
    <w:rsid w:val="00D056BA"/>
    <w:rsid w:val="00D05C12"/>
    <w:rsid w:val="00D05D0C"/>
    <w:rsid w:val="00D05F3E"/>
    <w:rsid w:val="00D06258"/>
    <w:rsid w:val="00D078F1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1361"/>
    <w:rsid w:val="00D938B6"/>
    <w:rsid w:val="00D93D46"/>
    <w:rsid w:val="00D943B7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5B08"/>
    <w:rsid w:val="00DF62D9"/>
    <w:rsid w:val="00DF6FDF"/>
    <w:rsid w:val="00E01480"/>
    <w:rsid w:val="00E022FF"/>
    <w:rsid w:val="00E035DD"/>
    <w:rsid w:val="00E11758"/>
    <w:rsid w:val="00E117BD"/>
    <w:rsid w:val="00E11B71"/>
    <w:rsid w:val="00E156AD"/>
    <w:rsid w:val="00E15A28"/>
    <w:rsid w:val="00E160AC"/>
    <w:rsid w:val="00E201D2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675F2"/>
    <w:rsid w:val="00E71F2C"/>
    <w:rsid w:val="00E74128"/>
    <w:rsid w:val="00E74E86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638D"/>
    <w:rsid w:val="00E96DBF"/>
    <w:rsid w:val="00E97F08"/>
    <w:rsid w:val="00EA1B52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3521"/>
    <w:rsid w:val="00F06E4E"/>
    <w:rsid w:val="00F106FB"/>
    <w:rsid w:val="00F10F81"/>
    <w:rsid w:val="00F11471"/>
    <w:rsid w:val="00F13869"/>
    <w:rsid w:val="00F14792"/>
    <w:rsid w:val="00F14D57"/>
    <w:rsid w:val="00F1577E"/>
    <w:rsid w:val="00F15E46"/>
    <w:rsid w:val="00F16B62"/>
    <w:rsid w:val="00F1737C"/>
    <w:rsid w:val="00F20AA3"/>
    <w:rsid w:val="00F2184D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5886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845"/>
    <w:rsid w:val="00FB5C31"/>
    <w:rsid w:val="00FB5D17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5756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99C26"/>
  <w15:chartTrackingRefBased/>
  <w15:docId w15:val="{F6F0BD5C-4909-4F1E-A8DA-3DE0B909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="Corbel" w:hAnsi="Comic Sans MS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88"/>
    <w:rPr>
      <w:sz w:val="32"/>
      <w:szCs w:val="22"/>
      <w:lang w:eastAsia="fr-FR"/>
    </w:rPr>
  </w:style>
  <w:style w:type="paragraph" w:styleId="Titre10">
    <w:name w:val="heading 1"/>
    <w:basedOn w:val="Normal"/>
    <w:next w:val="Normal"/>
    <w:link w:val="Titre1Car"/>
    <w:autoRedefine/>
    <w:uiPriority w:val="1"/>
    <w:rsid w:val="00264B03"/>
    <w:pPr>
      <w:keepNext/>
      <w:keepLines/>
      <w:outlineLvl w:val="0"/>
    </w:pPr>
    <w:rPr>
      <w:rFonts w:eastAsia="Times New Roman"/>
      <w:bCs/>
      <w:color w:val="FF0000"/>
      <w:sz w:val="36"/>
      <w:szCs w:val="28"/>
      <w:u w:val="single"/>
    </w:rPr>
  </w:style>
  <w:style w:type="paragraph" w:styleId="Titre20">
    <w:name w:val="heading 2"/>
    <w:basedOn w:val="Normal"/>
    <w:next w:val="Normal"/>
    <w:link w:val="Titre2Car"/>
    <w:autoRedefine/>
    <w:uiPriority w:val="1"/>
    <w:unhideWhenUsed/>
    <w:rsid w:val="000B5088"/>
    <w:pPr>
      <w:spacing w:before="100" w:beforeAutospacing="1"/>
      <w:ind w:left="720"/>
      <w:outlineLvl w:val="1"/>
    </w:pPr>
    <w:rPr>
      <w:bCs/>
      <w:color w:val="00B050"/>
      <w:sz w:val="36"/>
      <w:szCs w:val="26"/>
      <w:u w:val="single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rsid w:val="00264B03"/>
    <w:pPr>
      <w:keepNext/>
      <w:keepLines/>
      <w:numPr>
        <w:ilvl w:val="2"/>
        <w:numId w:val="2"/>
      </w:numPr>
      <w:spacing w:before="100" w:beforeAutospacing="1"/>
      <w:outlineLvl w:val="2"/>
    </w:pPr>
    <w:rPr>
      <w:rFonts w:eastAsia="Times New Roman"/>
      <w:bCs/>
      <w:color w:val="000000"/>
      <w:sz w:val="28"/>
      <w:szCs w:val="20"/>
      <w:u w:val="single" w:color="92D050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134744"/>
    <w:pPr>
      <w:keepNext/>
      <w:keepLines/>
      <w:numPr>
        <w:ilvl w:val="3"/>
        <w:numId w:val="1"/>
      </w:numPr>
      <w:spacing w:before="100" w:beforeAutospacing="1"/>
      <w:ind w:left="851"/>
      <w:outlineLvl w:val="3"/>
    </w:pPr>
    <w:rPr>
      <w:rFonts w:eastAsia="Times New Roman"/>
      <w:bCs/>
      <w:iCs/>
      <w:color w:val="00FFFF"/>
      <w:szCs w:val="20"/>
      <w:u w:val="single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BC645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"/>
      </w:numPr>
      <w:spacing w:before="240" w:after="60"/>
      <w:outlineLvl w:val="5"/>
    </w:pPr>
    <w:rPr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B03"/>
    <w:pPr>
      <w:keepNext/>
      <w:keepLines/>
      <w:numPr>
        <w:ilvl w:val="6"/>
        <w:numId w:val="2"/>
      </w:numPr>
      <w:spacing w:before="200"/>
      <w:outlineLvl w:val="6"/>
    </w:pPr>
    <w:rPr>
      <w:rFonts w:ascii="Corbel" w:eastAsia="Times New Roman" w:hAnsi="Corbel"/>
      <w:i/>
      <w:iCs/>
      <w:color w:val="404040"/>
      <w:sz w:val="28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B03"/>
    <w:pPr>
      <w:keepNext/>
      <w:keepLines/>
      <w:numPr>
        <w:ilvl w:val="7"/>
        <w:numId w:val="2"/>
      </w:numPr>
      <w:spacing w:before="200"/>
      <w:outlineLvl w:val="7"/>
    </w:pPr>
    <w:rPr>
      <w:rFonts w:ascii="Corbel" w:eastAsia="Times New Roman" w:hAnsi="Corbel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B03"/>
    <w:pPr>
      <w:keepNext/>
      <w:keepLines/>
      <w:numPr>
        <w:ilvl w:val="8"/>
        <w:numId w:val="1"/>
      </w:numPr>
      <w:spacing w:before="200"/>
      <w:outlineLvl w:val="8"/>
    </w:pPr>
    <w:rPr>
      <w:rFonts w:ascii="Corbel" w:eastAsia="Times New Roman" w:hAnsi="Corbel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0"/>
    <w:uiPriority w:val="1"/>
    <w:rsid w:val="00264B03"/>
    <w:rPr>
      <w:rFonts w:eastAsia="Times New Roman"/>
      <w:bCs/>
      <w:color w:val="FF0000"/>
      <w:sz w:val="36"/>
      <w:szCs w:val="28"/>
      <w:u w:val="single"/>
      <w:lang w:eastAsia="fr-FR"/>
    </w:rPr>
  </w:style>
  <w:style w:type="character" w:customStyle="1" w:styleId="Titre2Car">
    <w:name w:val="Titre 2 Car"/>
    <w:link w:val="Titre20"/>
    <w:uiPriority w:val="1"/>
    <w:rsid w:val="000B5088"/>
    <w:rPr>
      <w:bCs/>
      <w:color w:val="00B050"/>
      <w:sz w:val="36"/>
      <w:szCs w:val="26"/>
      <w:u w:val="single"/>
      <w:lang w:eastAsia="en-US"/>
    </w:rPr>
  </w:style>
  <w:style w:type="character" w:customStyle="1" w:styleId="Titre3Car">
    <w:name w:val="Titre 3 Car"/>
    <w:link w:val="Titre3"/>
    <w:uiPriority w:val="1"/>
    <w:rsid w:val="00264B03"/>
    <w:rPr>
      <w:rFonts w:eastAsia="Times New Roman"/>
      <w:bCs/>
      <w:color w:val="000000"/>
      <w:sz w:val="28"/>
      <w:u w:val="single" w:color="92D050"/>
    </w:rPr>
  </w:style>
  <w:style w:type="character" w:customStyle="1" w:styleId="Titre4Car">
    <w:name w:val="Titre 4 Car"/>
    <w:link w:val="Titre4"/>
    <w:uiPriority w:val="1"/>
    <w:rsid w:val="00134744"/>
    <w:rPr>
      <w:rFonts w:eastAsia="Times New Roman"/>
      <w:bCs/>
      <w:iCs/>
      <w:color w:val="00FFFF"/>
      <w:sz w:val="32"/>
      <w:u w:val="single"/>
    </w:rPr>
  </w:style>
  <w:style w:type="character" w:customStyle="1" w:styleId="Titre5Car">
    <w:name w:val="Titre 5 Car"/>
    <w:aliases w:val="Souligné rouge Car"/>
    <w:link w:val="Titre5"/>
    <w:uiPriority w:val="9"/>
    <w:semiHidden/>
    <w:rsid w:val="00BC6453"/>
    <w:rPr>
      <w:b/>
      <w:bCs/>
      <w:i/>
      <w:iCs/>
      <w:color w:val="00B0F0"/>
      <w:sz w:val="26"/>
      <w:szCs w:val="26"/>
      <w:lang w:eastAsia="en-US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264B03"/>
  </w:style>
  <w:style w:type="paragraph" w:customStyle="1" w:styleId="Bleu">
    <w:name w:val="Bleu"/>
    <w:basedOn w:val="Normal"/>
    <w:next w:val="Normal"/>
    <w:uiPriority w:val="3"/>
    <w:rsid w:val="00BC6453"/>
    <w:rPr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color w:val="000000"/>
      <w:sz w:val="24"/>
    </w:rPr>
  </w:style>
  <w:style w:type="character" w:customStyle="1" w:styleId="GdmathCar">
    <w:name w:val="Gdmath Car"/>
    <w:link w:val="Gdmath"/>
    <w:rsid w:val="00BC6453"/>
    <w:rPr>
      <w:rFonts w:ascii="Comic Sans MS" w:eastAsia="Times New Roman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link w:val="Titre6"/>
    <w:uiPriority w:val="9"/>
    <w:semiHidden/>
    <w:rsid w:val="00BC6453"/>
    <w:rPr>
      <w:b/>
      <w:bCs/>
      <w:color w:val="00B0F0"/>
      <w:sz w:val="32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264B03"/>
    <w:rPr>
      <w:rFonts w:ascii="Corbel" w:eastAsia="Times New Roman" w:hAnsi="Corbel"/>
      <w:i/>
      <w:iCs/>
      <w:color w:val="404040"/>
      <w:sz w:val="28"/>
    </w:rPr>
  </w:style>
  <w:style w:type="character" w:customStyle="1" w:styleId="Titre8Car">
    <w:name w:val="Titre 8 Car"/>
    <w:link w:val="Titre8"/>
    <w:uiPriority w:val="9"/>
    <w:semiHidden/>
    <w:rsid w:val="00264B03"/>
    <w:rPr>
      <w:rFonts w:ascii="Corbel" w:eastAsia="Times New Roman" w:hAnsi="Corbel"/>
      <w:color w:val="404040"/>
    </w:rPr>
  </w:style>
  <w:style w:type="character" w:customStyle="1" w:styleId="Titre9Car">
    <w:name w:val="Titre 9 Car"/>
    <w:link w:val="Titre9"/>
    <w:uiPriority w:val="9"/>
    <w:semiHidden/>
    <w:rsid w:val="00264B03"/>
    <w:rPr>
      <w:rFonts w:ascii="Corbel" w:eastAsia="Times New Roman" w:hAnsi="Corbel"/>
      <w:i/>
      <w:iCs/>
      <w:color w:val="404040"/>
    </w:rPr>
  </w:style>
  <w:style w:type="paragraph" w:styleId="Titre">
    <w:name w:val="Title"/>
    <w:basedOn w:val="Normal"/>
    <w:next w:val="Normal"/>
    <w:link w:val="TitreCar"/>
    <w:autoRedefine/>
    <w:qFormat/>
    <w:rsid w:val="00264B03"/>
    <w:pPr>
      <w:spacing w:before="240" w:after="60"/>
      <w:jc w:val="center"/>
      <w:outlineLvl w:val="0"/>
    </w:pPr>
    <w:rPr>
      <w:rFonts w:eastAsia="Times New Roman"/>
      <w:b/>
      <w:bCs/>
      <w:color w:val="FF0000"/>
      <w:kern w:val="28"/>
      <w:sz w:val="40"/>
      <w:szCs w:val="32"/>
      <w:u w:val="single"/>
    </w:rPr>
  </w:style>
  <w:style w:type="character" w:customStyle="1" w:styleId="TitreCar">
    <w:name w:val="Titre Car"/>
    <w:link w:val="Titre"/>
    <w:rsid w:val="00264B03"/>
    <w:rPr>
      <w:rFonts w:eastAsia="Times New Roman"/>
      <w:b/>
      <w:bCs/>
      <w:color w:val="FF0000"/>
      <w:kern w:val="28"/>
      <w:sz w:val="40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264B03"/>
    <w:pPr>
      <w:numPr>
        <w:ilvl w:val="1"/>
      </w:numPr>
    </w:pPr>
    <w:rPr>
      <w:rFonts w:ascii="Corbel" w:eastAsia="Times New Roman" w:hAnsi="Corbel"/>
      <w:i/>
      <w:iCs/>
      <w:color w:val="4A5A7A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semiHidden/>
    <w:rsid w:val="00264B03"/>
    <w:rPr>
      <w:rFonts w:ascii="Corbel" w:eastAsia="Times New Roman" w:hAnsi="Corbel"/>
      <w:i/>
      <w:iCs/>
      <w:color w:val="4A5A7A"/>
      <w:spacing w:val="15"/>
      <w:sz w:val="24"/>
      <w:szCs w:val="24"/>
    </w:rPr>
  </w:style>
  <w:style w:type="character" w:styleId="lev">
    <w:name w:val="Strong"/>
    <w:uiPriority w:val="22"/>
    <w:semiHidden/>
    <w:qFormat/>
    <w:rsid w:val="00264B03"/>
    <w:rPr>
      <w:b/>
      <w:bCs/>
    </w:rPr>
  </w:style>
  <w:style w:type="character" w:styleId="Accentuation">
    <w:name w:val="Emphasis"/>
    <w:uiPriority w:val="20"/>
    <w:semiHidden/>
    <w:qFormat/>
    <w:rsid w:val="00264B03"/>
    <w:rPr>
      <w:i/>
      <w:iCs/>
    </w:rPr>
  </w:style>
  <w:style w:type="paragraph" w:styleId="Sansinterligne">
    <w:name w:val="No Spacing"/>
    <w:basedOn w:val="Normal"/>
    <w:uiPriority w:val="1"/>
    <w:rsid w:val="00BC6453"/>
    <w:rPr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264B03"/>
    <w:pPr>
      <w:ind w:left="720"/>
      <w:contextualSpacing/>
    </w:pPr>
    <w:rPr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264B03"/>
    <w:rPr>
      <w:i/>
      <w:iCs/>
      <w:color w:val="000000"/>
      <w:sz w:val="28"/>
      <w:szCs w:val="20"/>
    </w:rPr>
  </w:style>
  <w:style w:type="character" w:customStyle="1" w:styleId="CitationCar">
    <w:name w:val="Citation Car"/>
    <w:link w:val="Citation"/>
    <w:uiPriority w:val="29"/>
    <w:semiHidden/>
    <w:rsid w:val="00264B03"/>
    <w:rPr>
      <w:i/>
      <w:iCs/>
      <w:color w:val="000000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264B03"/>
    <w:pPr>
      <w:pBdr>
        <w:bottom w:val="single" w:sz="4" w:space="4" w:color="4A5A7A"/>
      </w:pBdr>
      <w:spacing w:before="200" w:after="280"/>
      <w:ind w:left="936" w:right="936"/>
    </w:pPr>
    <w:rPr>
      <w:b/>
      <w:bCs/>
      <w:i/>
      <w:iCs/>
      <w:color w:val="4A5A7A"/>
      <w:sz w:val="28"/>
      <w:szCs w:val="20"/>
    </w:rPr>
  </w:style>
  <w:style w:type="character" w:customStyle="1" w:styleId="CitationintenseCar">
    <w:name w:val="Citation intense Car"/>
    <w:link w:val="Citationintense"/>
    <w:uiPriority w:val="30"/>
    <w:semiHidden/>
    <w:rsid w:val="00264B03"/>
    <w:rPr>
      <w:b/>
      <w:bCs/>
      <w:i/>
      <w:iCs/>
      <w:color w:val="4A5A7A"/>
      <w:sz w:val="28"/>
    </w:rPr>
  </w:style>
  <w:style w:type="character" w:customStyle="1" w:styleId="Emphaseple">
    <w:name w:val="Emphase pâle"/>
    <w:uiPriority w:val="19"/>
    <w:semiHidden/>
    <w:qFormat/>
    <w:rsid w:val="00264B03"/>
    <w:rPr>
      <w:i/>
      <w:iCs/>
      <w:color w:val="808080"/>
    </w:rPr>
  </w:style>
  <w:style w:type="character" w:customStyle="1" w:styleId="Emphaseintense">
    <w:name w:val="Emphase intense"/>
    <w:uiPriority w:val="21"/>
    <w:semiHidden/>
    <w:qFormat/>
    <w:rsid w:val="00264B03"/>
    <w:rPr>
      <w:b/>
      <w:bCs/>
      <w:i/>
      <w:iCs/>
      <w:color w:val="4A5A7A"/>
    </w:rPr>
  </w:style>
  <w:style w:type="character" w:customStyle="1" w:styleId="Rfrenceple">
    <w:name w:val="Référence pâle"/>
    <w:uiPriority w:val="31"/>
    <w:semiHidden/>
    <w:qFormat/>
    <w:rsid w:val="00264B03"/>
    <w:rPr>
      <w:smallCaps/>
      <w:color w:val="F7BD40"/>
      <w:u w:val="single"/>
    </w:rPr>
  </w:style>
  <w:style w:type="character" w:styleId="Rfrenceintense">
    <w:name w:val="Intense Reference"/>
    <w:uiPriority w:val="32"/>
    <w:semiHidden/>
    <w:qFormat/>
    <w:rsid w:val="00264B03"/>
    <w:rPr>
      <w:b/>
      <w:bCs/>
      <w:smallCaps/>
      <w:color w:val="F7BD40"/>
      <w:spacing w:val="5"/>
      <w:u w:val="single"/>
    </w:rPr>
  </w:style>
  <w:style w:type="character" w:styleId="Titredulivre">
    <w:name w:val="Book Title"/>
    <w:uiPriority w:val="33"/>
    <w:semiHidden/>
    <w:qFormat/>
    <w:rsid w:val="00264B03"/>
    <w:rPr>
      <w:b/>
      <w:bCs/>
      <w:smallCaps/>
      <w:spacing w:val="5"/>
    </w:rPr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264B03"/>
    <w:pPr>
      <w:spacing w:before="480"/>
      <w:outlineLvl w:val="9"/>
    </w:pPr>
    <w:rPr>
      <w:rFonts w:ascii="Corbel" w:eastAsia="Corbel" w:hAnsi="Corbel"/>
      <w:b/>
      <w:color w:val="37435B"/>
      <w:sz w:val="28"/>
      <w:u w:val="none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BC0173"/>
    <w:pPr>
      <w:tabs>
        <w:tab w:val="center" w:pos="4536"/>
        <w:tab w:val="right" w:pos="9072"/>
      </w:tabs>
    </w:pPr>
    <w:rPr>
      <w:szCs w:val="28"/>
    </w:rPr>
  </w:style>
  <w:style w:type="character" w:customStyle="1" w:styleId="PieddepageCar">
    <w:name w:val="Pied de page Car"/>
    <w:link w:val="Pieddepage"/>
    <w:uiPriority w:val="99"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Exercice">
    <w:name w:val="Exercice"/>
    <w:basedOn w:val="Normal"/>
    <w:link w:val="ExerciceCar"/>
    <w:autoRedefine/>
    <w:qFormat/>
    <w:rsid w:val="00264B03"/>
    <w:rPr>
      <w:rFonts w:eastAsia="Times New Roman"/>
      <w:i/>
      <w:szCs w:val="20"/>
    </w:rPr>
  </w:style>
  <w:style w:type="character" w:customStyle="1" w:styleId="ExerciceCar">
    <w:name w:val="Exercice Car"/>
    <w:link w:val="Exercice"/>
    <w:rsid w:val="00264B03"/>
    <w:rPr>
      <w:rFonts w:eastAsia="Times New Roman"/>
      <w:i/>
      <w:sz w:val="32"/>
    </w:rPr>
  </w:style>
  <w:style w:type="paragraph" w:customStyle="1" w:styleId="Collerlesdocuments">
    <w:name w:val="Coller les documents"/>
    <w:basedOn w:val="Normal"/>
    <w:link w:val="CollerlesdocumentsCar"/>
    <w:autoRedefine/>
    <w:qFormat/>
    <w:rsid w:val="00264B03"/>
    <w:pPr>
      <w:jc w:val="both"/>
    </w:pPr>
    <w:rPr>
      <w:rFonts w:eastAsia="Times New Roman"/>
      <w:b/>
      <w:i/>
      <w:sz w:val="40"/>
      <w:szCs w:val="40"/>
      <w:u w:val="single" w:color="FF0000"/>
    </w:rPr>
  </w:style>
  <w:style w:type="character" w:customStyle="1" w:styleId="CollerlesdocumentsCar">
    <w:name w:val="Coller les documents Car"/>
    <w:link w:val="Collerlesdocuments"/>
    <w:rsid w:val="00264B03"/>
    <w:rPr>
      <w:rFonts w:eastAsia="Times New Roman"/>
      <w:b/>
      <w:i/>
      <w:color w:val="00B0F0"/>
      <w:sz w:val="40"/>
      <w:szCs w:val="40"/>
      <w:u w:val="single" w:color="FF0000"/>
    </w:rPr>
  </w:style>
  <w:style w:type="paragraph" w:customStyle="1" w:styleId="Style1">
    <w:name w:val="Style1"/>
    <w:basedOn w:val="Normal"/>
    <w:link w:val="Style1Car"/>
    <w:qFormat/>
    <w:rsid w:val="00264B03"/>
    <w:pPr>
      <w:jc w:val="both"/>
    </w:pPr>
    <w:rPr>
      <w:rFonts w:eastAsia="Times New Roman"/>
      <w:b/>
      <w:i/>
      <w:color w:val="FF0000"/>
      <w:szCs w:val="20"/>
    </w:rPr>
  </w:style>
  <w:style w:type="paragraph" w:customStyle="1" w:styleId="Style2">
    <w:name w:val="Style2"/>
    <w:basedOn w:val="Normal"/>
    <w:link w:val="Style2Car"/>
    <w:qFormat/>
    <w:rsid w:val="00264B03"/>
    <w:rPr>
      <w:rFonts w:eastAsia="Times New Roman"/>
      <w:b/>
      <w:szCs w:val="20"/>
      <w:u w:val="single"/>
    </w:rPr>
  </w:style>
  <w:style w:type="character" w:customStyle="1" w:styleId="Style1Car">
    <w:name w:val="Style1 Car"/>
    <w:link w:val="Style1"/>
    <w:rsid w:val="00264B03"/>
    <w:rPr>
      <w:rFonts w:eastAsia="Times New Roman"/>
      <w:b/>
      <w:i/>
      <w:color w:val="FF0000"/>
      <w:sz w:val="32"/>
    </w:rPr>
  </w:style>
  <w:style w:type="paragraph" w:customStyle="1" w:styleId="Style3">
    <w:name w:val="Style3"/>
    <w:basedOn w:val="Normal"/>
    <w:link w:val="Style3Car"/>
    <w:qFormat/>
    <w:rsid w:val="00264B03"/>
    <w:pPr>
      <w:jc w:val="both"/>
    </w:pPr>
    <w:rPr>
      <w:rFonts w:eastAsia="Times New Roman"/>
      <w:b/>
      <w:i/>
      <w:color w:val="DD13CF"/>
      <w:szCs w:val="20"/>
    </w:rPr>
  </w:style>
  <w:style w:type="character" w:customStyle="1" w:styleId="Style2Car">
    <w:name w:val="Style2 Car"/>
    <w:link w:val="Style2"/>
    <w:rsid w:val="00264B03"/>
    <w:rPr>
      <w:rFonts w:eastAsia="Times New Roman"/>
      <w:b/>
      <w:sz w:val="32"/>
      <w:u w:val="single"/>
    </w:rPr>
  </w:style>
  <w:style w:type="character" w:customStyle="1" w:styleId="Style3Car">
    <w:name w:val="Style3 Car"/>
    <w:link w:val="Style3"/>
    <w:rsid w:val="00264B03"/>
    <w:rPr>
      <w:rFonts w:eastAsia="Times New Roman"/>
      <w:b/>
      <w:i/>
      <w:color w:val="DD13CF"/>
      <w:sz w:val="32"/>
    </w:rPr>
  </w:style>
  <w:style w:type="paragraph" w:customStyle="1" w:styleId="lol">
    <w:name w:val="lol"/>
    <w:basedOn w:val="Normal"/>
    <w:link w:val="lolCar"/>
    <w:qFormat/>
    <w:rsid w:val="00264B03"/>
    <w:rPr>
      <w:rFonts w:eastAsia="Times New Roman"/>
      <w:color w:val="61EBF9"/>
      <w:u w:color="FF0000"/>
      <w:lang w:eastAsia="en-US"/>
    </w:rPr>
  </w:style>
  <w:style w:type="paragraph" w:customStyle="1" w:styleId="beau">
    <w:name w:val="beau"/>
    <w:basedOn w:val="Normal"/>
    <w:link w:val="beauCar"/>
    <w:qFormat/>
    <w:rsid w:val="00264B03"/>
    <w:rPr>
      <w:rFonts w:eastAsia="Times New Roman"/>
      <w:color w:val="79FFC2"/>
      <w:u w:color="FF0000"/>
      <w:lang w:eastAsia="en-US"/>
    </w:rPr>
  </w:style>
  <w:style w:type="character" w:customStyle="1" w:styleId="lolCar">
    <w:name w:val="lol Car"/>
    <w:link w:val="lol"/>
    <w:rsid w:val="00264B03"/>
    <w:rPr>
      <w:rFonts w:eastAsia="Times New Roman"/>
      <w:color w:val="61EBF9"/>
      <w:sz w:val="32"/>
      <w:szCs w:val="22"/>
      <w:u w:color="FF0000"/>
      <w:lang w:eastAsia="en-US"/>
    </w:rPr>
  </w:style>
  <w:style w:type="character" w:customStyle="1" w:styleId="beauCar">
    <w:name w:val="beau Car"/>
    <w:link w:val="beau"/>
    <w:rsid w:val="00264B03"/>
    <w:rPr>
      <w:rFonts w:eastAsia="Times New Roman"/>
      <w:color w:val="79FFC2"/>
      <w:sz w:val="32"/>
      <w:szCs w:val="22"/>
      <w:u w:color="FF0000"/>
      <w:lang w:eastAsia="en-US"/>
    </w:rPr>
  </w:style>
  <w:style w:type="paragraph" w:customStyle="1" w:styleId="dur">
    <w:name w:val="dur"/>
    <w:basedOn w:val="lol"/>
    <w:link w:val="durCar"/>
    <w:rsid w:val="007C38A7"/>
    <w:rPr>
      <w:color w:val="6EFACF"/>
    </w:rPr>
  </w:style>
  <w:style w:type="character" w:customStyle="1" w:styleId="durCar">
    <w:name w:val="dur Car"/>
    <w:link w:val="dur"/>
    <w:rsid w:val="007C38A7"/>
    <w:rPr>
      <w:rFonts w:ascii="Comic Sans MS" w:eastAsia="Times New Roman" w:hAnsi="Comic Sans MS"/>
      <w:color w:val="6EFACF"/>
      <w:sz w:val="32"/>
      <w:szCs w:val="22"/>
      <w:u w:color="FF0000"/>
      <w:lang w:eastAsia="en-US"/>
    </w:rPr>
  </w:style>
  <w:style w:type="paragraph" w:customStyle="1" w:styleId="Style4">
    <w:name w:val="Style4"/>
    <w:basedOn w:val="Normal"/>
    <w:link w:val="Style4Car"/>
    <w:qFormat/>
    <w:rsid w:val="00264B03"/>
    <w:rPr>
      <w:rFonts w:eastAsia="Times New Roman"/>
      <w:color w:val="FB65F4"/>
    </w:rPr>
  </w:style>
  <w:style w:type="character" w:customStyle="1" w:styleId="Style4Car">
    <w:name w:val="Style4 Car"/>
    <w:link w:val="Style4"/>
    <w:rsid w:val="00264B03"/>
    <w:rPr>
      <w:rFonts w:eastAsia="Times New Roman"/>
      <w:color w:val="FB65F4"/>
      <w:sz w:val="32"/>
      <w:szCs w:val="22"/>
    </w:rPr>
  </w:style>
  <w:style w:type="paragraph" w:customStyle="1" w:styleId="Style5">
    <w:name w:val="Style5"/>
    <w:basedOn w:val="dur"/>
    <w:link w:val="Style5Car"/>
    <w:qFormat/>
    <w:rsid w:val="00264B03"/>
    <w:rPr>
      <w:rFonts w:eastAsia="Corbel"/>
      <w:szCs w:val="28"/>
    </w:rPr>
  </w:style>
  <w:style w:type="character" w:styleId="Lienhypertexte">
    <w:name w:val="Hyperlink"/>
    <w:uiPriority w:val="99"/>
    <w:semiHidden/>
    <w:unhideWhenUsed/>
    <w:rsid w:val="00FC5756"/>
    <w:rPr>
      <w:color w:val="0000FF"/>
      <w:u w:val="single"/>
    </w:rPr>
  </w:style>
  <w:style w:type="character" w:customStyle="1" w:styleId="Style5Car">
    <w:name w:val="Style5 Car"/>
    <w:link w:val="Style5"/>
    <w:rsid w:val="00264B03"/>
    <w:rPr>
      <w:color w:val="6EFACF"/>
      <w:sz w:val="32"/>
      <w:szCs w:val="28"/>
      <w:u w:color="FF0000"/>
      <w:lang w:eastAsia="en-US"/>
    </w:rPr>
  </w:style>
  <w:style w:type="paragraph" w:customStyle="1" w:styleId="Style6">
    <w:name w:val="Style6"/>
    <w:basedOn w:val="Normal"/>
    <w:link w:val="Style6Car"/>
    <w:qFormat/>
    <w:rsid w:val="00264B03"/>
    <w:rPr>
      <w:rFonts w:cs="Arial"/>
      <w:b/>
      <w:bCs/>
      <w:color w:val="8FF6FB"/>
      <w:szCs w:val="28"/>
    </w:rPr>
  </w:style>
  <w:style w:type="character" w:customStyle="1" w:styleId="Style6Car">
    <w:name w:val="Style6 Car"/>
    <w:link w:val="Style6"/>
    <w:rsid w:val="00264B03"/>
    <w:rPr>
      <w:rFonts w:cs="Arial"/>
      <w:b/>
      <w:bCs/>
      <w:color w:val="8FF6FB"/>
      <w:sz w:val="32"/>
      <w:szCs w:val="28"/>
    </w:rPr>
  </w:style>
  <w:style w:type="paragraph" w:customStyle="1" w:styleId="Gladys">
    <w:name w:val="Gladys"/>
    <w:basedOn w:val="Normal"/>
    <w:link w:val="GladysCar"/>
    <w:qFormat/>
    <w:rsid w:val="00264B03"/>
    <w:rPr>
      <w:rFonts w:eastAsia="Times New Roman"/>
      <w:color w:val="CC66FF"/>
    </w:rPr>
  </w:style>
  <w:style w:type="paragraph" w:customStyle="1" w:styleId="gladys0">
    <w:name w:val="gladys"/>
    <w:basedOn w:val="Normal"/>
    <w:link w:val="gladysCar0"/>
    <w:qFormat/>
    <w:rsid w:val="00264B03"/>
    <w:rPr>
      <w:rFonts w:eastAsia="Times New Roman"/>
      <w:color w:val="FF6699"/>
    </w:rPr>
  </w:style>
  <w:style w:type="character" w:customStyle="1" w:styleId="GladysCar">
    <w:name w:val="Gladys Car"/>
    <w:link w:val="Gladys"/>
    <w:rsid w:val="00264B03"/>
    <w:rPr>
      <w:rFonts w:eastAsia="Times New Roman"/>
      <w:color w:val="CC66FF"/>
      <w:sz w:val="32"/>
      <w:szCs w:val="22"/>
    </w:rPr>
  </w:style>
  <w:style w:type="character" w:customStyle="1" w:styleId="gladysCar0">
    <w:name w:val="gladys Car"/>
    <w:link w:val="gladys0"/>
    <w:rsid w:val="00264B03"/>
    <w:rPr>
      <w:rFonts w:eastAsia="Times New Roman"/>
      <w:color w:val="FF6699"/>
      <w:sz w:val="32"/>
      <w:szCs w:val="22"/>
    </w:rPr>
  </w:style>
  <w:style w:type="paragraph" w:styleId="En-tte">
    <w:name w:val="header"/>
    <w:basedOn w:val="Normal"/>
    <w:link w:val="En-tteCar"/>
    <w:uiPriority w:val="99"/>
    <w:unhideWhenUsed/>
    <w:rsid w:val="00665CA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65CA8"/>
    <w:rPr>
      <w:sz w:val="32"/>
      <w:szCs w:val="22"/>
      <w:lang w:eastAsia="fr-FR"/>
    </w:rPr>
  </w:style>
  <w:style w:type="paragraph" w:customStyle="1" w:styleId="Intrressant">
    <w:name w:val="Intérressant"/>
    <w:basedOn w:val="Normal"/>
    <w:link w:val="IntrressantCar"/>
    <w:qFormat/>
    <w:rsid w:val="00CD3DB5"/>
    <w:rPr>
      <w:rFonts w:eastAsia="Times New Roman" w:cs="Courier New"/>
      <w:color w:val="DC143C"/>
      <w:szCs w:val="32"/>
      <w:lang w:eastAsia="ja-JP"/>
    </w:rPr>
  </w:style>
  <w:style w:type="character" w:customStyle="1" w:styleId="IntrressantCar">
    <w:name w:val="Intérressant Car"/>
    <w:link w:val="Intrressant"/>
    <w:rsid w:val="00CD3DB5"/>
    <w:rPr>
      <w:rFonts w:eastAsia="Times New Roman" w:cs="Courier New"/>
      <w:color w:val="DC143C"/>
      <w:sz w:val="32"/>
      <w:szCs w:val="32"/>
    </w:rPr>
  </w:style>
  <w:style w:type="paragraph" w:customStyle="1" w:styleId="commande">
    <w:name w:val="commande"/>
    <w:basedOn w:val="Intrressant"/>
    <w:link w:val="commandeCar"/>
    <w:qFormat/>
    <w:rsid w:val="00710D24"/>
  </w:style>
  <w:style w:type="character" w:customStyle="1" w:styleId="commandeCar">
    <w:name w:val="commande Car"/>
    <w:link w:val="commande"/>
    <w:rsid w:val="00710D24"/>
    <w:rPr>
      <w:rFonts w:eastAsia="Times New Roman" w:cs="Courier New"/>
      <w:color w:val="DC143C"/>
      <w:sz w:val="32"/>
      <w:szCs w:val="32"/>
    </w:rPr>
  </w:style>
  <w:style w:type="paragraph" w:customStyle="1" w:styleId="Titre1">
    <w:name w:val="Titre1"/>
    <w:basedOn w:val="Titre10"/>
    <w:next w:val="Normal"/>
    <w:link w:val="Titre1Car0"/>
    <w:qFormat/>
    <w:rsid w:val="000B5088"/>
    <w:pPr>
      <w:numPr>
        <w:numId w:val="1"/>
      </w:numPr>
      <w:outlineLvl w:val="1"/>
    </w:pPr>
  </w:style>
  <w:style w:type="character" w:customStyle="1" w:styleId="Titre1Car0">
    <w:name w:val="Titre1 Car"/>
    <w:link w:val="Titre1"/>
    <w:rsid w:val="000B5088"/>
    <w:rPr>
      <w:rFonts w:eastAsia="Times New Roman"/>
      <w:bCs/>
      <w:color w:val="FF0000"/>
      <w:sz w:val="36"/>
      <w:szCs w:val="28"/>
      <w:u w:val="single"/>
      <w:lang w:eastAsia="fr-FR"/>
    </w:rPr>
  </w:style>
  <w:style w:type="paragraph" w:customStyle="1" w:styleId="titre2">
    <w:name w:val="titre2"/>
    <w:basedOn w:val="Titre20"/>
    <w:next w:val="Normal"/>
    <w:link w:val="titre2Car0"/>
    <w:autoRedefine/>
    <w:qFormat/>
    <w:rsid w:val="00100B25"/>
    <w:pPr>
      <w:numPr>
        <w:numId w:val="5"/>
      </w:numPr>
      <w:ind w:hanging="577"/>
      <w:outlineLvl w:val="2"/>
    </w:pPr>
  </w:style>
  <w:style w:type="character" w:customStyle="1" w:styleId="titre2Car0">
    <w:name w:val="titre2 Car"/>
    <w:link w:val="titre2"/>
    <w:rsid w:val="00100B25"/>
    <w:rPr>
      <w:bCs/>
      <w:color w:val="00B050"/>
      <w:sz w:val="36"/>
      <w:szCs w:val="26"/>
      <w:u w:val="single"/>
      <w:lang w:eastAsia="en-US"/>
    </w:rPr>
  </w:style>
  <w:style w:type="paragraph" w:customStyle="1" w:styleId="Titre30">
    <w:name w:val="Titre3"/>
    <w:basedOn w:val="Titre4"/>
    <w:next w:val="Normal"/>
    <w:link w:val="Titre3Car0"/>
    <w:autoRedefine/>
    <w:rsid w:val="000B5088"/>
    <w:pPr>
      <w:numPr>
        <w:ilvl w:val="0"/>
        <w:numId w:val="3"/>
      </w:numPr>
    </w:pPr>
    <w:rPr>
      <w:rFonts w:ascii="Calibri" w:hAnsi="Calibri"/>
      <w:szCs w:val="22"/>
    </w:rPr>
  </w:style>
  <w:style w:type="character" w:customStyle="1" w:styleId="Titre3Car0">
    <w:name w:val="Titre3 Car"/>
    <w:link w:val="Titre30"/>
    <w:rsid w:val="000B5088"/>
    <w:rPr>
      <w:rFonts w:ascii="Calibri" w:eastAsia="Times New Roman" w:hAnsi="Calibri"/>
      <w:bCs/>
      <w:iCs/>
      <w:color w:val="00FFFF"/>
      <w:sz w:val="32"/>
      <w:szCs w:val="22"/>
      <w:u w:val="single"/>
      <w:lang w:eastAsia="fr-FR"/>
    </w:rPr>
  </w:style>
  <w:style w:type="paragraph" w:customStyle="1" w:styleId="titre40">
    <w:name w:val="titre4"/>
    <w:basedOn w:val="Normal"/>
    <w:next w:val="Normal"/>
    <w:link w:val="titre4Car0"/>
    <w:autoRedefine/>
    <w:qFormat/>
    <w:rsid w:val="000B5088"/>
    <w:pPr>
      <w:ind w:left="1440"/>
      <w:outlineLvl w:val="4"/>
    </w:pPr>
    <w:rPr>
      <w:rFonts w:eastAsia="Times New Roman"/>
      <w:color w:val="DD13CF"/>
      <w:u w:val="single" w:color="DD13CF"/>
      <w:lang w:eastAsia="en-US"/>
    </w:rPr>
  </w:style>
  <w:style w:type="character" w:customStyle="1" w:styleId="titre4Car0">
    <w:name w:val="titre4 Car"/>
    <w:link w:val="titre40"/>
    <w:rsid w:val="000B5088"/>
    <w:rPr>
      <w:rFonts w:eastAsia="Times New Roman"/>
      <w:color w:val="DD13CF"/>
      <w:sz w:val="32"/>
      <w:szCs w:val="22"/>
      <w:u w:val="single" w:color="DD13CF"/>
      <w:lang w:eastAsia="en-US"/>
    </w:rPr>
  </w:style>
  <w:style w:type="character" w:styleId="Numrodeligne">
    <w:name w:val="line number"/>
    <w:basedOn w:val="Policepardfaut"/>
    <w:uiPriority w:val="99"/>
    <w:semiHidden/>
    <w:unhideWhenUsed/>
    <w:rsid w:val="00BF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\OneDrive\mod&#232;le%20noir%20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F60C1-F719-4D34-A20A-DC20E5D8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noir 2</Template>
  <TotalTime>0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 FranckyinouB</dc:creator>
  <cp:keywords/>
  <cp:lastModifiedBy>Tonio FranckyinouB</cp:lastModifiedBy>
  <cp:revision>1</cp:revision>
  <dcterms:created xsi:type="dcterms:W3CDTF">2025-02-13T12:52:00Z</dcterms:created>
  <dcterms:modified xsi:type="dcterms:W3CDTF">2025-02-13T14:19:00Z</dcterms:modified>
</cp:coreProperties>
</file>