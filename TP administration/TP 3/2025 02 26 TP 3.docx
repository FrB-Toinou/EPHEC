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D6822" w14:textId="77777777" w:rsidR="0023062B" w:rsidRDefault="0023062B" w:rsidP="0023062B">
      <w:r>
        <w:t># TP3 : Sécurisation des VPS</w:t>
      </w:r>
    </w:p>
    <w:p w14:paraId="5740AE6D" w14:textId="77777777" w:rsidR="0023062B" w:rsidRDefault="0023062B" w:rsidP="0023062B"/>
    <w:p w14:paraId="67706FC6" w14:textId="66A16F3A" w:rsidR="0023062B" w:rsidRDefault="0023062B" w:rsidP="0023062B">
      <w:r>
        <w:t xml:space="preserve">Noms des auteurs :  </w:t>
      </w:r>
      <w:r w:rsidR="000D34A7">
        <w:t>Antoine Brazier</w:t>
      </w:r>
    </w:p>
    <w:p w14:paraId="5F7CF983" w14:textId="2CB25366" w:rsidR="0023062B" w:rsidRDefault="0023062B" w:rsidP="0023062B">
      <w:r>
        <w:t xml:space="preserve">Date de réalisation : </w:t>
      </w:r>
      <w:r w:rsidR="000D34A7">
        <w:t>2025/02/26</w:t>
      </w:r>
    </w:p>
    <w:p w14:paraId="587CF6B9" w14:textId="77777777" w:rsidR="0023062B" w:rsidRDefault="0023062B" w:rsidP="0023062B">
      <w:r>
        <w:t xml:space="preserve">## </w:t>
      </w:r>
    </w:p>
    <w:p w14:paraId="4D11F2C5" w14:textId="77777777" w:rsidR="0023062B" w:rsidRDefault="0023062B" w:rsidP="0023062B">
      <w:r>
        <w:t xml:space="preserve">## 1. Mise en </w:t>
      </w:r>
      <w:proofErr w:type="spellStart"/>
      <w:r>
        <w:t>oeuvre</w:t>
      </w:r>
      <w:proofErr w:type="spellEnd"/>
      <w:r>
        <w:t xml:space="preserve"> de la procédure de sécurisation proposée par OVH</w:t>
      </w:r>
    </w:p>
    <w:p w14:paraId="449B480F" w14:textId="77777777" w:rsidR="0023062B" w:rsidRDefault="0023062B" w:rsidP="0023062B"/>
    <w:p w14:paraId="14282EC9" w14:textId="77777777" w:rsidR="0023062B" w:rsidRDefault="0023062B" w:rsidP="0023062B">
      <w:r>
        <w:t xml:space="preserve">Dans la TODO </w:t>
      </w:r>
      <w:proofErr w:type="spellStart"/>
      <w:r>
        <w:t>list</w:t>
      </w:r>
      <w:proofErr w:type="spellEnd"/>
      <w:r>
        <w:t xml:space="preserve"> ci-dessous, merci d'indiquer ce qui est réalisé et de documenter les commandes que vous avez utilisées (NOTE : Attention à ne pas mettre d'informations sensibles tel que des mots de passe si votre Wiki est accessible publiquement!.  </w:t>
      </w:r>
    </w:p>
    <w:p w14:paraId="6497857F" w14:textId="77777777" w:rsidR="0023062B" w:rsidRDefault="0023062B" w:rsidP="0023062B"/>
    <w:p w14:paraId="23E946FC" w14:textId="77777777" w:rsidR="0023062B" w:rsidRDefault="0023062B" w:rsidP="0023062B">
      <w:r>
        <w:t xml:space="preserve">Indiquez également soigneusement, pour chaque point, comment vous avez **validé** son implémentation. </w:t>
      </w:r>
    </w:p>
    <w:p w14:paraId="4754EFF6" w14:textId="77777777" w:rsidR="0023062B" w:rsidRDefault="0023062B" w:rsidP="0023062B"/>
    <w:p w14:paraId="208695F9" w14:textId="5B418A28" w:rsidR="0023062B" w:rsidRDefault="0023062B" w:rsidP="0023062B">
      <w:r>
        <w:t xml:space="preserve">- [ </w:t>
      </w:r>
      <w:r w:rsidR="000D34A7" w:rsidRPr="000D34A7">
        <w:t>**validé**</w:t>
      </w:r>
      <w:r>
        <w:t>] Mettre à jour le système d'exploitation</w:t>
      </w:r>
    </w:p>
    <w:p w14:paraId="6634309F" w14:textId="49843C69" w:rsidR="0023062B" w:rsidRDefault="0023062B" w:rsidP="0023062B">
      <w:r>
        <w:t xml:space="preserve">- [ </w:t>
      </w:r>
      <w:r w:rsidR="000D34A7" w:rsidRPr="000D34A7">
        <w:t>**validé**</w:t>
      </w:r>
      <w:r>
        <w:t xml:space="preserve">] Modifier le port d'écoute SSH par défaut.  </w:t>
      </w:r>
    </w:p>
    <w:p w14:paraId="7B3A2251" w14:textId="08A4FAE0" w:rsidR="0023062B" w:rsidRDefault="0023062B" w:rsidP="0023062B">
      <w:r>
        <w:t>- [</w:t>
      </w:r>
      <w:r w:rsidR="000D34A7" w:rsidRPr="000D34A7">
        <w:t xml:space="preserve">**validé** </w:t>
      </w:r>
      <w:r>
        <w:t xml:space="preserve"> ] Créer un utilisateur avec des droits restreints</w:t>
      </w:r>
    </w:p>
    <w:p w14:paraId="00438679" w14:textId="00D775D4" w:rsidR="0023062B" w:rsidRDefault="0023062B" w:rsidP="0023062B">
      <w:r>
        <w:t xml:space="preserve">- [ </w:t>
      </w:r>
      <w:r w:rsidR="000D34A7" w:rsidRPr="000D34A7">
        <w:t>**validé**</w:t>
      </w:r>
      <w:r>
        <w:t>] Désactiver l'accès SSH de l'utilisateur ```root```</w:t>
      </w:r>
    </w:p>
    <w:p w14:paraId="398A8BFA" w14:textId="1ECD69EA" w:rsidR="0023062B" w:rsidRDefault="0023062B" w:rsidP="0023062B">
      <w:r>
        <w:t xml:space="preserve">- [ </w:t>
      </w:r>
      <w:r w:rsidR="000D34A7" w:rsidRPr="000D34A7">
        <w:t>**validé**</w:t>
      </w:r>
      <w:r>
        <w:t>] Configurer le pare-feu : Indiquez les règles choisies (et mettez les à jour au fur et à mesure du semestre)</w:t>
      </w:r>
    </w:p>
    <w:p w14:paraId="1328BC42" w14:textId="3AF506E6" w:rsidR="0023062B" w:rsidRDefault="0023062B" w:rsidP="0023062B">
      <w:r>
        <w:t xml:space="preserve">- [ </w:t>
      </w:r>
      <w:r w:rsidR="000D34A7" w:rsidRPr="000D34A7">
        <w:t>**validé**</w:t>
      </w:r>
      <w:r>
        <w:t>] Installer Fail2ban et le configurer pour éviter les attaques brute-force sur SSH.  Indiquez les règles choisies (et mettez les à jour au fur et à mesure du semestre)</w:t>
      </w:r>
    </w:p>
    <w:p w14:paraId="1CCAE7F3" w14:textId="77777777" w:rsidR="0023062B" w:rsidRDefault="0023062B" w:rsidP="0023062B"/>
    <w:p w14:paraId="2F31230E" w14:textId="77777777" w:rsidR="0023062B" w:rsidRDefault="0023062B" w:rsidP="0023062B"/>
    <w:p w14:paraId="0B1A9865" w14:textId="77777777" w:rsidR="0023062B" w:rsidRDefault="0023062B" w:rsidP="0023062B">
      <w:r>
        <w:t>## 2. Mise en place de l'authentification SSH par clé</w:t>
      </w:r>
    </w:p>
    <w:p w14:paraId="16551909" w14:textId="77777777" w:rsidR="0023062B" w:rsidRDefault="0023062B" w:rsidP="0023062B"/>
    <w:p w14:paraId="59AE268A" w14:textId="77777777" w:rsidR="0023062B" w:rsidRDefault="0023062B" w:rsidP="0023062B">
      <w:r>
        <w:t xml:space="preserve">Indiquez si cette étape est mise en place, et documentez vos commandes.  </w:t>
      </w:r>
    </w:p>
    <w:p w14:paraId="7BA5A087" w14:textId="77777777" w:rsidR="00AC1B9D" w:rsidRDefault="00AC1B9D" w:rsidP="0023062B"/>
    <w:p w14:paraId="090965C9" w14:textId="77777777" w:rsidR="0023062B" w:rsidRDefault="0023062B" w:rsidP="0023062B">
      <w:r>
        <w:t>## 3.  Prise en main du VPS</w:t>
      </w:r>
    </w:p>
    <w:p w14:paraId="489287D7" w14:textId="77777777" w:rsidR="0023062B" w:rsidRDefault="0023062B" w:rsidP="0023062B"/>
    <w:p w14:paraId="3872294F" w14:textId="77777777" w:rsidR="0023062B" w:rsidRDefault="0023062B" w:rsidP="0023062B">
      <w:r>
        <w:t xml:space="preserve">Indiquez sur quel VPS un site web a été déployé. </w:t>
      </w:r>
    </w:p>
    <w:p w14:paraId="627768E5" w14:textId="77777777" w:rsidR="000B5088" w:rsidRPr="00100B25" w:rsidRDefault="000B5088" w:rsidP="00100B25"/>
    <w:sectPr w:rsidR="000B5088" w:rsidRPr="00100B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5A7AD" w14:textId="77777777" w:rsidR="00620121" w:rsidRDefault="00620121" w:rsidP="001C1788">
      <w:r>
        <w:separator/>
      </w:r>
    </w:p>
  </w:endnote>
  <w:endnote w:type="continuationSeparator" w:id="0">
    <w:p w14:paraId="244528F1" w14:textId="77777777" w:rsidR="00620121" w:rsidRDefault="00620121" w:rsidP="001C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65A62" w14:textId="77777777" w:rsidR="00C157E9" w:rsidRDefault="00C157E9" w:rsidP="001C1788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7463AB1" w14:textId="77777777" w:rsidR="00C157E9" w:rsidRDefault="00C157E9" w:rsidP="001C17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A82B0" w14:textId="77777777" w:rsidR="00665CA8" w:rsidRDefault="00665CA8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2248AC7" w14:textId="77777777" w:rsidR="00C157E9" w:rsidRDefault="00C157E9" w:rsidP="001C178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77534" w14:textId="77777777" w:rsidR="00665CA8" w:rsidRDefault="00665C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244D" w14:textId="77777777" w:rsidR="00620121" w:rsidRDefault="00620121" w:rsidP="001C1788">
      <w:r>
        <w:separator/>
      </w:r>
    </w:p>
  </w:footnote>
  <w:footnote w:type="continuationSeparator" w:id="0">
    <w:p w14:paraId="3FA5A028" w14:textId="77777777" w:rsidR="00620121" w:rsidRDefault="00620121" w:rsidP="001C1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C3DBF" w14:textId="77777777" w:rsidR="00665CA8" w:rsidRDefault="00665CA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51A6B" w14:textId="77777777" w:rsidR="00665CA8" w:rsidRDefault="00665CA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75BA0" w14:textId="77777777" w:rsidR="00665CA8" w:rsidRDefault="00665CA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F5003"/>
    <w:multiLevelType w:val="multilevel"/>
    <w:tmpl w:val="32DEC922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503A78FC"/>
    <w:multiLevelType w:val="hybridMultilevel"/>
    <w:tmpl w:val="53160048"/>
    <w:lvl w:ilvl="0" w:tplc="420C2E56">
      <w:start w:val="1"/>
      <w:numFmt w:val="decimal"/>
      <w:pStyle w:val="titre2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41901D4"/>
    <w:multiLevelType w:val="hybridMultilevel"/>
    <w:tmpl w:val="7E8A1338"/>
    <w:lvl w:ilvl="0" w:tplc="D0B40CDC">
      <w:start w:val="1"/>
      <w:numFmt w:val="lowerLetter"/>
      <w:pStyle w:val="Titre30"/>
      <w:lvlText w:val="%1)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729112734">
    <w:abstractNumId w:val="0"/>
  </w:num>
  <w:num w:numId="2" w16cid:durableId="1525946962">
    <w:abstractNumId w:val="0"/>
  </w:num>
  <w:num w:numId="3" w16cid:durableId="1494839161">
    <w:abstractNumId w:val="2"/>
  </w:num>
  <w:num w:numId="4" w16cid:durableId="10677987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269899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oNotTrackMoves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062B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17AF7"/>
    <w:rsid w:val="00020400"/>
    <w:rsid w:val="00021DD1"/>
    <w:rsid w:val="00022597"/>
    <w:rsid w:val="0002369C"/>
    <w:rsid w:val="00024CBD"/>
    <w:rsid w:val="00026901"/>
    <w:rsid w:val="000327D3"/>
    <w:rsid w:val="0003479A"/>
    <w:rsid w:val="00034FC7"/>
    <w:rsid w:val="0004086C"/>
    <w:rsid w:val="000421FC"/>
    <w:rsid w:val="0004293D"/>
    <w:rsid w:val="00043064"/>
    <w:rsid w:val="000436A2"/>
    <w:rsid w:val="000445A6"/>
    <w:rsid w:val="00045DE0"/>
    <w:rsid w:val="0004712D"/>
    <w:rsid w:val="000509DC"/>
    <w:rsid w:val="00051C00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67370"/>
    <w:rsid w:val="00070EAE"/>
    <w:rsid w:val="00072C1A"/>
    <w:rsid w:val="000733D1"/>
    <w:rsid w:val="00075E53"/>
    <w:rsid w:val="000801D2"/>
    <w:rsid w:val="00081427"/>
    <w:rsid w:val="0008178B"/>
    <w:rsid w:val="000818E9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4E5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B5088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4A7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0B25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744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3FBE"/>
    <w:rsid w:val="001641BE"/>
    <w:rsid w:val="00164846"/>
    <w:rsid w:val="00171C92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84EB0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A75C2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1788"/>
    <w:rsid w:val="001C239B"/>
    <w:rsid w:val="001C46DD"/>
    <w:rsid w:val="001C4FF6"/>
    <w:rsid w:val="001C6A4C"/>
    <w:rsid w:val="001C73DD"/>
    <w:rsid w:val="001D131A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25A8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2F97"/>
    <w:rsid w:val="00223376"/>
    <w:rsid w:val="002260BE"/>
    <w:rsid w:val="0022784B"/>
    <w:rsid w:val="00227A1C"/>
    <w:rsid w:val="00227C66"/>
    <w:rsid w:val="0023062B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57FE8"/>
    <w:rsid w:val="00261A66"/>
    <w:rsid w:val="00261E77"/>
    <w:rsid w:val="00263FAA"/>
    <w:rsid w:val="002642D2"/>
    <w:rsid w:val="00264730"/>
    <w:rsid w:val="00264B03"/>
    <w:rsid w:val="002662D2"/>
    <w:rsid w:val="00267484"/>
    <w:rsid w:val="00271BA9"/>
    <w:rsid w:val="00272BAF"/>
    <w:rsid w:val="00275193"/>
    <w:rsid w:val="00275753"/>
    <w:rsid w:val="00276A6E"/>
    <w:rsid w:val="00281C0C"/>
    <w:rsid w:val="00281E5E"/>
    <w:rsid w:val="00282E0A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9C2"/>
    <w:rsid w:val="00296D3D"/>
    <w:rsid w:val="00297D46"/>
    <w:rsid w:val="002A1E26"/>
    <w:rsid w:val="002A3433"/>
    <w:rsid w:val="002A4072"/>
    <w:rsid w:val="002A4945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4088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4037F"/>
    <w:rsid w:val="00343AE3"/>
    <w:rsid w:val="00344F42"/>
    <w:rsid w:val="00344F89"/>
    <w:rsid w:val="00345AA5"/>
    <w:rsid w:val="00345C54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18F"/>
    <w:rsid w:val="00361E47"/>
    <w:rsid w:val="0036367A"/>
    <w:rsid w:val="0036417A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256D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39E7"/>
    <w:rsid w:val="003E4F9B"/>
    <w:rsid w:val="003F20B1"/>
    <w:rsid w:val="003F4211"/>
    <w:rsid w:val="003F4E05"/>
    <w:rsid w:val="003F7589"/>
    <w:rsid w:val="00400ED9"/>
    <w:rsid w:val="00403AD1"/>
    <w:rsid w:val="00403B8E"/>
    <w:rsid w:val="004044E9"/>
    <w:rsid w:val="00406B5F"/>
    <w:rsid w:val="00406F02"/>
    <w:rsid w:val="00410221"/>
    <w:rsid w:val="0041023D"/>
    <w:rsid w:val="004102BD"/>
    <w:rsid w:val="00411824"/>
    <w:rsid w:val="004142DE"/>
    <w:rsid w:val="004145E7"/>
    <w:rsid w:val="004159C4"/>
    <w:rsid w:val="0041771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732F"/>
    <w:rsid w:val="004507C7"/>
    <w:rsid w:val="00450AE1"/>
    <w:rsid w:val="004511CF"/>
    <w:rsid w:val="0045146B"/>
    <w:rsid w:val="00452AC2"/>
    <w:rsid w:val="0045610A"/>
    <w:rsid w:val="0045628A"/>
    <w:rsid w:val="0045766A"/>
    <w:rsid w:val="00457AC4"/>
    <w:rsid w:val="00460DF2"/>
    <w:rsid w:val="00460FDB"/>
    <w:rsid w:val="00464283"/>
    <w:rsid w:val="00466E4A"/>
    <w:rsid w:val="004704EE"/>
    <w:rsid w:val="00471117"/>
    <w:rsid w:val="00471225"/>
    <w:rsid w:val="004724BF"/>
    <w:rsid w:val="0047300C"/>
    <w:rsid w:val="00474019"/>
    <w:rsid w:val="004741CF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35E1"/>
    <w:rsid w:val="00494EFF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A17"/>
    <w:rsid w:val="004D1B91"/>
    <w:rsid w:val="004D2B88"/>
    <w:rsid w:val="004E0426"/>
    <w:rsid w:val="004E04F6"/>
    <w:rsid w:val="004E0CAE"/>
    <w:rsid w:val="004E1785"/>
    <w:rsid w:val="004E24C4"/>
    <w:rsid w:val="004E348A"/>
    <w:rsid w:val="004E364A"/>
    <w:rsid w:val="004E4F9A"/>
    <w:rsid w:val="004E7A35"/>
    <w:rsid w:val="004F11FC"/>
    <w:rsid w:val="004F48D6"/>
    <w:rsid w:val="004F4AFB"/>
    <w:rsid w:val="004F5845"/>
    <w:rsid w:val="004F5F59"/>
    <w:rsid w:val="004F7083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2BCB"/>
    <w:rsid w:val="00524FB5"/>
    <w:rsid w:val="00524FFB"/>
    <w:rsid w:val="00526962"/>
    <w:rsid w:val="00526BA8"/>
    <w:rsid w:val="00535240"/>
    <w:rsid w:val="005358E7"/>
    <w:rsid w:val="005369E7"/>
    <w:rsid w:val="005375AB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04C6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1FB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456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3DF9"/>
    <w:rsid w:val="005F46E4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071D9"/>
    <w:rsid w:val="006105D9"/>
    <w:rsid w:val="00613851"/>
    <w:rsid w:val="00615879"/>
    <w:rsid w:val="00620121"/>
    <w:rsid w:val="006211B4"/>
    <w:rsid w:val="0062255E"/>
    <w:rsid w:val="006227F3"/>
    <w:rsid w:val="006228C6"/>
    <w:rsid w:val="00622983"/>
    <w:rsid w:val="006233E9"/>
    <w:rsid w:val="00623A53"/>
    <w:rsid w:val="00623A8A"/>
    <w:rsid w:val="0062520A"/>
    <w:rsid w:val="006257BC"/>
    <w:rsid w:val="006259F7"/>
    <w:rsid w:val="0063204F"/>
    <w:rsid w:val="0063216B"/>
    <w:rsid w:val="00632C4F"/>
    <w:rsid w:val="00633989"/>
    <w:rsid w:val="00636F03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0FBB"/>
    <w:rsid w:val="00662952"/>
    <w:rsid w:val="00662D4C"/>
    <w:rsid w:val="00664C63"/>
    <w:rsid w:val="00665CA8"/>
    <w:rsid w:val="006670AA"/>
    <w:rsid w:val="006727AB"/>
    <w:rsid w:val="0067586E"/>
    <w:rsid w:val="00675B35"/>
    <w:rsid w:val="00675EB3"/>
    <w:rsid w:val="00676164"/>
    <w:rsid w:val="0067757C"/>
    <w:rsid w:val="00677D5E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A71"/>
    <w:rsid w:val="006C3DCA"/>
    <w:rsid w:val="006C3F91"/>
    <w:rsid w:val="006C4BC4"/>
    <w:rsid w:val="006D000E"/>
    <w:rsid w:val="006D2015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0D24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238D"/>
    <w:rsid w:val="00754641"/>
    <w:rsid w:val="00756F56"/>
    <w:rsid w:val="0075777B"/>
    <w:rsid w:val="00757EF6"/>
    <w:rsid w:val="007601BB"/>
    <w:rsid w:val="0076163C"/>
    <w:rsid w:val="00764F93"/>
    <w:rsid w:val="00765917"/>
    <w:rsid w:val="007662C1"/>
    <w:rsid w:val="0076772B"/>
    <w:rsid w:val="0077037B"/>
    <w:rsid w:val="00771A69"/>
    <w:rsid w:val="007779EA"/>
    <w:rsid w:val="00777EF4"/>
    <w:rsid w:val="00780953"/>
    <w:rsid w:val="00780DA3"/>
    <w:rsid w:val="007812D2"/>
    <w:rsid w:val="00781AB0"/>
    <w:rsid w:val="007822F3"/>
    <w:rsid w:val="00783065"/>
    <w:rsid w:val="007839DC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6933"/>
    <w:rsid w:val="007B745A"/>
    <w:rsid w:val="007B77C0"/>
    <w:rsid w:val="007B7AB8"/>
    <w:rsid w:val="007C075B"/>
    <w:rsid w:val="007C1D82"/>
    <w:rsid w:val="007C2B87"/>
    <w:rsid w:val="007C38A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3EF3"/>
    <w:rsid w:val="00815155"/>
    <w:rsid w:val="00816F91"/>
    <w:rsid w:val="00820DD6"/>
    <w:rsid w:val="008212C6"/>
    <w:rsid w:val="0082309D"/>
    <w:rsid w:val="008237F8"/>
    <w:rsid w:val="008255FA"/>
    <w:rsid w:val="008315BC"/>
    <w:rsid w:val="0083235E"/>
    <w:rsid w:val="00833636"/>
    <w:rsid w:val="00833A7A"/>
    <w:rsid w:val="00833AE3"/>
    <w:rsid w:val="008349E2"/>
    <w:rsid w:val="00834AB3"/>
    <w:rsid w:val="00835839"/>
    <w:rsid w:val="00835840"/>
    <w:rsid w:val="00835D3A"/>
    <w:rsid w:val="00840596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E61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3A2D"/>
    <w:rsid w:val="008B4044"/>
    <w:rsid w:val="008B443E"/>
    <w:rsid w:val="008B4917"/>
    <w:rsid w:val="008B59C5"/>
    <w:rsid w:val="008B5D1C"/>
    <w:rsid w:val="008B60BD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2F34"/>
    <w:rsid w:val="00933D49"/>
    <w:rsid w:val="00934632"/>
    <w:rsid w:val="009354D4"/>
    <w:rsid w:val="0093668A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6E00"/>
    <w:rsid w:val="0095710F"/>
    <w:rsid w:val="00960185"/>
    <w:rsid w:val="00960DC4"/>
    <w:rsid w:val="00961C49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5348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0E2E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C723D"/>
    <w:rsid w:val="009D0FB3"/>
    <w:rsid w:val="009D1D41"/>
    <w:rsid w:val="009D2AFE"/>
    <w:rsid w:val="009D2E83"/>
    <w:rsid w:val="009D3022"/>
    <w:rsid w:val="009D3495"/>
    <w:rsid w:val="009D51C6"/>
    <w:rsid w:val="009D547C"/>
    <w:rsid w:val="009E31AD"/>
    <w:rsid w:val="009E32B4"/>
    <w:rsid w:val="009E7D84"/>
    <w:rsid w:val="009F00C0"/>
    <w:rsid w:val="009F2664"/>
    <w:rsid w:val="009F2EB7"/>
    <w:rsid w:val="009F3DBF"/>
    <w:rsid w:val="009F5CB4"/>
    <w:rsid w:val="009F69FB"/>
    <w:rsid w:val="00A014A2"/>
    <w:rsid w:val="00A01BF3"/>
    <w:rsid w:val="00A01DC0"/>
    <w:rsid w:val="00A0216C"/>
    <w:rsid w:val="00A02C2D"/>
    <w:rsid w:val="00A0369E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3A5E"/>
    <w:rsid w:val="00A34618"/>
    <w:rsid w:val="00A350EE"/>
    <w:rsid w:val="00A370BC"/>
    <w:rsid w:val="00A4143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B14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B5790"/>
    <w:rsid w:val="00AC0723"/>
    <w:rsid w:val="00AC1B9D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2381"/>
    <w:rsid w:val="00B333BB"/>
    <w:rsid w:val="00B34B88"/>
    <w:rsid w:val="00B35A49"/>
    <w:rsid w:val="00B37CB4"/>
    <w:rsid w:val="00B40512"/>
    <w:rsid w:val="00B40D80"/>
    <w:rsid w:val="00B442C0"/>
    <w:rsid w:val="00B447B2"/>
    <w:rsid w:val="00B478D7"/>
    <w:rsid w:val="00B509C9"/>
    <w:rsid w:val="00B50E6B"/>
    <w:rsid w:val="00B510CC"/>
    <w:rsid w:val="00B51DC0"/>
    <w:rsid w:val="00B523FE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18AB"/>
    <w:rsid w:val="00B8300D"/>
    <w:rsid w:val="00B86026"/>
    <w:rsid w:val="00B87E2E"/>
    <w:rsid w:val="00B90250"/>
    <w:rsid w:val="00B90C8E"/>
    <w:rsid w:val="00B91A96"/>
    <w:rsid w:val="00B92465"/>
    <w:rsid w:val="00B92870"/>
    <w:rsid w:val="00BA3D38"/>
    <w:rsid w:val="00BA6518"/>
    <w:rsid w:val="00BB13C1"/>
    <w:rsid w:val="00BB3057"/>
    <w:rsid w:val="00BB3224"/>
    <w:rsid w:val="00BB6B78"/>
    <w:rsid w:val="00BB6F7D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31CD"/>
    <w:rsid w:val="00BF3E86"/>
    <w:rsid w:val="00BF7318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7E9"/>
    <w:rsid w:val="00C1592A"/>
    <w:rsid w:val="00C15D6D"/>
    <w:rsid w:val="00C20234"/>
    <w:rsid w:val="00C21AB5"/>
    <w:rsid w:val="00C25165"/>
    <w:rsid w:val="00C25FE5"/>
    <w:rsid w:val="00C26695"/>
    <w:rsid w:val="00C27206"/>
    <w:rsid w:val="00C27E70"/>
    <w:rsid w:val="00C30337"/>
    <w:rsid w:val="00C31B92"/>
    <w:rsid w:val="00C32C79"/>
    <w:rsid w:val="00C32DF1"/>
    <w:rsid w:val="00C35E89"/>
    <w:rsid w:val="00C3690F"/>
    <w:rsid w:val="00C40177"/>
    <w:rsid w:val="00C456DA"/>
    <w:rsid w:val="00C46541"/>
    <w:rsid w:val="00C46573"/>
    <w:rsid w:val="00C46828"/>
    <w:rsid w:val="00C505F9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2B8E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288E"/>
    <w:rsid w:val="00CA6861"/>
    <w:rsid w:val="00CA6FE0"/>
    <w:rsid w:val="00CA7D91"/>
    <w:rsid w:val="00CB17A3"/>
    <w:rsid w:val="00CB342F"/>
    <w:rsid w:val="00CB3FFF"/>
    <w:rsid w:val="00CB4000"/>
    <w:rsid w:val="00CB52B1"/>
    <w:rsid w:val="00CB6315"/>
    <w:rsid w:val="00CC04F3"/>
    <w:rsid w:val="00CC08FA"/>
    <w:rsid w:val="00CC0F64"/>
    <w:rsid w:val="00CC1B58"/>
    <w:rsid w:val="00CC4460"/>
    <w:rsid w:val="00CC4C40"/>
    <w:rsid w:val="00CC4D73"/>
    <w:rsid w:val="00CC64AE"/>
    <w:rsid w:val="00CD19E9"/>
    <w:rsid w:val="00CD3DB5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078F1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1361"/>
    <w:rsid w:val="00D938B6"/>
    <w:rsid w:val="00D93D46"/>
    <w:rsid w:val="00D943B7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5B08"/>
    <w:rsid w:val="00DF62D9"/>
    <w:rsid w:val="00DF6FDF"/>
    <w:rsid w:val="00E01480"/>
    <w:rsid w:val="00E022FF"/>
    <w:rsid w:val="00E035DD"/>
    <w:rsid w:val="00E11758"/>
    <w:rsid w:val="00E117BD"/>
    <w:rsid w:val="00E11B71"/>
    <w:rsid w:val="00E156AD"/>
    <w:rsid w:val="00E15A28"/>
    <w:rsid w:val="00E160AC"/>
    <w:rsid w:val="00E201D2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505B8"/>
    <w:rsid w:val="00E52AB5"/>
    <w:rsid w:val="00E56A5E"/>
    <w:rsid w:val="00E5718A"/>
    <w:rsid w:val="00E610F0"/>
    <w:rsid w:val="00E611B4"/>
    <w:rsid w:val="00E61CB5"/>
    <w:rsid w:val="00E675F2"/>
    <w:rsid w:val="00E71F2C"/>
    <w:rsid w:val="00E74128"/>
    <w:rsid w:val="00E74E86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638D"/>
    <w:rsid w:val="00E96DBF"/>
    <w:rsid w:val="00E97F08"/>
    <w:rsid w:val="00EA1B52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3521"/>
    <w:rsid w:val="00F06E4E"/>
    <w:rsid w:val="00F106FB"/>
    <w:rsid w:val="00F10F81"/>
    <w:rsid w:val="00F11471"/>
    <w:rsid w:val="00F13869"/>
    <w:rsid w:val="00F14792"/>
    <w:rsid w:val="00F14D57"/>
    <w:rsid w:val="00F1577E"/>
    <w:rsid w:val="00F15E46"/>
    <w:rsid w:val="00F16B62"/>
    <w:rsid w:val="00F1737C"/>
    <w:rsid w:val="00F20AA3"/>
    <w:rsid w:val="00F2184D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5886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5845"/>
    <w:rsid w:val="00FB5C31"/>
    <w:rsid w:val="00FB5D17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5756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91392"/>
  <w15:chartTrackingRefBased/>
  <w15:docId w15:val="{1DC5C4B5-A513-4170-9125-91D9F87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="Corbel" w:hAnsi="Comic Sans MS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/>
    <w:lsdException w:name="heading 2" w:semiHidden="1" w:uiPriority="1" w:unhideWhenUsed="1"/>
    <w:lsdException w:name="heading 3" w:semiHidden="1" w:uiPriority="1" w:unhideWhenUsed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788"/>
    <w:rPr>
      <w:sz w:val="32"/>
      <w:szCs w:val="22"/>
      <w:lang w:eastAsia="fr-FR"/>
    </w:rPr>
  </w:style>
  <w:style w:type="paragraph" w:styleId="Titre10">
    <w:name w:val="heading 1"/>
    <w:basedOn w:val="Normal"/>
    <w:next w:val="Normal"/>
    <w:link w:val="Titre1Car"/>
    <w:autoRedefine/>
    <w:uiPriority w:val="1"/>
    <w:rsid w:val="00264B03"/>
    <w:pPr>
      <w:keepNext/>
      <w:keepLines/>
      <w:outlineLvl w:val="0"/>
    </w:pPr>
    <w:rPr>
      <w:rFonts w:eastAsia="Times New Roman"/>
      <w:bCs/>
      <w:color w:val="FF0000"/>
      <w:sz w:val="36"/>
      <w:szCs w:val="28"/>
      <w:u w:val="single"/>
    </w:rPr>
  </w:style>
  <w:style w:type="paragraph" w:styleId="Titre20">
    <w:name w:val="heading 2"/>
    <w:basedOn w:val="Normal"/>
    <w:next w:val="Normal"/>
    <w:link w:val="Titre2Car"/>
    <w:autoRedefine/>
    <w:uiPriority w:val="1"/>
    <w:unhideWhenUsed/>
    <w:rsid w:val="000B5088"/>
    <w:pPr>
      <w:spacing w:before="100" w:beforeAutospacing="1"/>
      <w:ind w:left="720"/>
      <w:outlineLvl w:val="1"/>
    </w:pPr>
    <w:rPr>
      <w:bCs/>
      <w:color w:val="00B050"/>
      <w:sz w:val="36"/>
      <w:szCs w:val="26"/>
      <w:u w:val="single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rsid w:val="00264B03"/>
    <w:pPr>
      <w:keepNext/>
      <w:keepLines/>
      <w:numPr>
        <w:ilvl w:val="2"/>
        <w:numId w:val="2"/>
      </w:numPr>
      <w:spacing w:before="100" w:beforeAutospacing="1"/>
      <w:outlineLvl w:val="2"/>
    </w:pPr>
    <w:rPr>
      <w:rFonts w:eastAsia="Times New Roman"/>
      <w:bCs/>
      <w:color w:val="000000"/>
      <w:sz w:val="28"/>
      <w:szCs w:val="20"/>
      <w:u w:val="single" w:color="92D050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134744"/>
    <w:pPr>
      <w:keepNext/>
      <w:keepLines/>
      <w:numPr>
        <w:ilvl w:val="3"/>
        <w:numId w:val="1"/>
      </w:numPr>
      <w:spacing w:before="100" w:beforeAutospacing="1"/>
      <w:ind w:left="851"/>
      <w:outlineLvl w:val="3"/>
    </w:pPr>
    <w:rPr>
      <w:rFonts w:eastAsia="Times New Roman"/>
      <w:bCs/>
      <w:iCs/>
      <w:color w:val="00FFFF"/>
      <w:szCs w:val="20"/>
      <w:u w:val="single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BC645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BC6453"/>
    <w:pPr>
      <w:numPr>
        <w:ilvl w:val="5"/>
        <w:numId w:val="2"/>
      </w:numPr>
      <w:spacing w:before="240" w:after="60"/>
      <w:outlineLvl w:val="5"/>
    </w:pPr>
    <w:rPr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4B03"/>
    <w:pPr>
      <w:keepNext/>
      <w:keepLines/>
      <w:numPr>
        <w:ilvl w:val="6"/>
        <w:numId w:val="2"/>
      </w:numPr>
      <w:spacing w:before="200"/>
      <w:outlineLvl w:val="6"/>
    </w:pPr>
    <w:rPr>
      <w:rFonts w:ascii="Corbel" w:eastAsia="Times New Roman" w:hAnsi="Corbel"/>
      <w:i/>
      <w:iCs/>
      <w:color w:val="404040"/>
      <w:sz w:val="28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4B03"/>
    <w:pPr>
      <w:keepNext/>
      <w:keepLines/>
      <w:numPr>
        <w:ilvl w:val="7"/>
        <w:numId w:val="2"/>
      </w:numPr>
      <w:spacing w:before="200"/>
      <w:outlineLvl w:val="7"/>
    </w:pPr>
    <w:rPr>
      <w:rFonts w:ascii="Corbel" w:eastAsia="Times New Roman" w:hAnsi="Corbel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4B03"/>
    <w:pPr>
      <w:keepNext/>
      <w:keepLines/>
      <w:numPr>
        <w:ilvl w:val="8"/>
        <w:numId w:val="1"/>
      </w:numPr>
      <w:spacing w:before="200"/>
      <w:outlineLvl w:val="8"/>
    </w:pPr>
    <w:rPr>
      <w:rFonts w:ascii="Corbel" w:eastAsia="Times New Roman" w:hAnsi="Corbel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0"/>
    <w:uiPriority w:val="1"/>
    <w:rsid w:val="00264B03"/>
    <w:rPr>
      <w:rFonts w:eastAsia="Times New Roman"/>
      <w:bCs/>
      <w:color w:val="FF0000"/>
      <w:sz w:val="36"/>
      <w:szCs w:val="28"/>
      <w:u w:val="single"/>
      <w:lang w:eastAsia="fr-FR"/>
    </w:rPr>
  </w:style>
  <w:style w:type="character" w:customStyle="1" w:styleId="Titre2Car">
    <w:name w:val="Titre 2 Car"/>
    <w:link w:val="Titre20"/>
    <w:uiPriority w:val="1"/>
    <w:rsid w:val="000B5088"/>
    <w:rPr>
      <w:bCs/>
      <w:color w:val="00B050"/>
      <w:sz w:val="36"/>
      <w:szCs w:val="26"/>
      <w:u w:val="single"/>
      <w:lang w:eastAsia="en-US"/>
    </w:rPr>
  </w:style>
  <w:style w:type="character" w:customStyle="1" w:styleId="Titre3Car">
    <w:name w:val="Titre 3 Car"/>
    <w:link w:val="Titre3"/>
    <w:uiPriority w:val="1"/>
    <w:rsid w:val="00264B03"/>
    <w:rPr>
      <w:rFonts w:eastAsia="Times New Roman"/>
      <w:bCs/>
      <w:color w:val="000000"/>
      <w:sz w:val="28"/>
      <w:u w:val="single" w:color="92D050"/>
    </w:rPr>
  </w:style>
  <w:style w:type="character" w:customStyle="1" w:styleId="Titre4Car">
    <w:name w:val="Titre 4 Car"/>
    <w:link w:val="Titre4"/>
    <w:uiPriority w:val="1"/>
    <w:rsid w:val="00134744"/>
    <w:rPr>
      <w:rFonts w:eastAsia="Times New Roman"/>
      <w:bCs/>
      <w:iCs/>
      <w:color w:val="00FFFF"/>
      <w:sz w:val="32"/>
      <w:u w:val="single"/>
    </w:rPr>
  </w:style>
  <w:style w:type="character" w:customStyle="1" w:styleId="Titre5Car">
    <w:name w:val="Titre 5 Car"/>
    <w:aliases w:val="Souligné rouge Car"/>
    <w:link w:val="Titre5"/>
    <w:uiPriority w:val="9"/>
    <w:semiHidden/>
    <w:rsid w:val="00BC6453"/>
    <w:rPr>
      <w:b/>
      <w:bCs/>
      <w:i/>
      <w:iCs/>
      <w:color w:val="00B0F0"/>
      <w:sz w:val="26"/>
      <w:szCs w:val="26"/>
      <w:lang w:eastAsia="en-US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264B03"/>
  </w:style>
  <w:style w:type="paragraph" w:customStyle="1" w:styleId="Bleu">
    <w:name w:val="Bleu"/>
    <w:basedOn w:val="Normal"/>
    <w:next w:val="Normal"/>
    <w:uiPriority w:val="3"/>
    <w:rsid w:val="00BC6453"/>
    <w:rPr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color w:val="000000"/>
      <w:sz w:val="24"/>
    </w:rPr>
  </w:style>
  <w:style w:type="character" w:customStyle="1" w:styleId="GdmathCar">
    <w:name w:val="Gdmath Car"/>
    <w:link w:val="Gdmath"/>
    <w:rsid w:val="00BC6453"/>
    <w:rPr>
      <w:rFonts w:ascii="Comic Sans MS" w:eastAsia="Times New Roman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link w:val="Titre6"/>
    <w:uiPriority w:val="9"/>
    <w:semiHidden/>
    <w:rsid w:val="00BC6453"/>
    <w:rPr>
      <w:b/>
      <w:bCs/>
      <w:color w:val="00B0F0"/>
      <w:sz w:val="32"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264B03"/>
    <w:rPr>
      <w:rFonts w:ascii="Corbel" w:eastAsia="Times New Roman" w:hAnsi="Corbel"/>
      <w:i/>
      <w:iCs/>
      <w:color w:val="404040"/>
      <w:sz w:val="28"/>
    </w:rPr>
  </w:style>
  <w:style w:type="character" w:customStyle="1" w:styleId="Titre8Car">
    <w:name w:val="Titre 8 Car"/>
    <w:link w:val="Titre8"/>
    <w:uiPriority w:val="9"/>
    <w:semiHidden/>
    <w:rsid w:val="00264B03"/>
    <w:rPr>
      <w:rFonts w:ascii="Corbel" w:eastAsia="Times New Roman" w:hAnsi="Corbel"/>
      <w:color w:val="404040"/>
    </w:rPr>
  </w:style>
  <w:style w:type="character" w:customStyle="1" w:styleId="Titre9Car">
    <w:name w:val="Titre 9 Car"/>
    <w:link w:val="Titre9"/>
    <w:uiPriority w:val="9"/>
    <w:semiHidden/>
    <w:rsid w:val="00264B03"/>
    <w:rPr>
      <w:rFonts w:ascii="Corbel" w:eastAsia="Times New Roman" w:hAnsi="Corbel"/>
      <w:i/>
      <w:iCs/>
      <w:color w:val="404040"/>
    </w:rPr>
  </w:style>
  <w:style w:type="paragraph" w:styleId="Titre">
    <w:name w:val="Title"/>
    <w:basedOn w:val="Normal"/>
    <w:next w:val="Normal"/>
    <w:link w:val="TitreCar"/>
    <w:autoRedefine/>
    <w:qFormat/>
    <w:rsid w:val="00264B03"/>
    <w:pPr>
      <w:spacing w:before="240" w:after="60"/>
      <w:jc w:val="center"/>
      <w:outlineLvl w:val="0"/>
    </w:pPr>
    <w:rPr>
      <w:rFonts w:eastAsia="Times New Roman"/>
      <w:b/>
      <w:bCs/>
      <w:color w:val="FF0000"/>
      <w:kern w:val="28"/>
      <w:sz w:val="40"/>
      <w:szCs w:val="32"/>
      <w:u w:val="single"/>
    </w:rPr>
  </w:style>
  <w:style w:type="character" w:customStyle="1" w:styleId="TitreCar">
    <w:name w:val="Titre Car"/>
    <w:link w:val="Titre"/>
    <w:rsid w:val="00264B03"/>
    <w:rPr>
      <w:rFonts w:eastAsia="Times New Roman"/>
      <w:b/>
      <w:bCs/>
      <w:color w:val="FF0000"/>
      <w:kern w:val="28"/>
      <w:sz w:val="40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264B03"/>
    <w:pPr>
      <w:numPr>
        <w:ilvl w:val="1"/>
      </w:numPr>
    </w:pPr>
    <w:rPr>
      <w:rFonts w:ascii="Corbel" w:eastAsia="Times New Roman" w:hAnsi="Corbel"/>
      <w:i/>
      <w:iCs/>
      <w:color w:val="4A5A7A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semiHidden/>
    <w:rsid w:val="00264B03"/>
    <w:rPr>
      <w:rFonts w:ascii="Corbel" w:eastAsia="Times New Roman" w:hAnsi="Corbel"/>
      <w:i/>
      <w:iCs/>
      <w:color w:val="4A5A7A"/>
      <w:spacing w:val="15"/>
      <w:sz w:val="24"/>
      <w:szCs w:val="24"/>
    </w:rPr>
  </w:style>
  <w:style w:type="character" w:styleId="lev">
    <w:name w:val="Strong"/>
    <w:uiPriority w:val="22"/>
    <w:semiHidden/>
    <w:qFormat/>
    <w:rsid w:val="00264B03"/>
    <w:rPr>
      <w:b/>
      <w:bCs/>
    </w:rPr>
  </w:style>
  <w:style w:type="character" w:styleId="Accentuation">
    <w:name w:val="Emphasis"/>
    <w:uiPriority w:val="20"/>
    <w:semiHidden/>
    <w:qFormat/>
    <w:rsid w:val="00264B03"/>
    <w:rPr>
      <w:i/>
      <w:iCs/>
    </w:rPr>
  </w:style>
  <w:style w:type="paragraph" w:styleId="Sansinterligne">
    <w:name w:val="No Spacing"/>
    <w:basedOn w:val="Normal"/>
    <w:uiPriority w:val="1"/>
    <w:rsid w:val="00BC6453"/>
    <w:rPr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264B03"/>
    <w:pPr>
      <w:ind w:left="720"/>
      <w:contextualSpacing/>
    </w:pPr>
    <w:rPr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264B03"/>
    <w:rPr>
      <w:i/>
      <w:iCs/>
      <w:color w:val="000000"/>
      <w:sz w:val="28"/>
      <w:szCs w:val="20"/>
    </w:rPr>
  </w:style>
  <w:style w:type="character" w:customStyle="1" w:styleId="CitationCar">
    <w:name w:val="Citation Car"/>
    <w:link w:val="Citation"/>
    <w:uiPriority w:val="29"/>
    <w:semiHidden/>
    <w:rsid w:val="00264B03"/>
    <w:rPr>
      <w:i/>
      <w:iCs/>
      <w:color w:val="000000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264B03"/>
    <w:pPr>
      <w:pBdr>
        <w:bottom w:val="single" w:sz="4" w:space="4" w:color="4A5A7A"/>
      </w:pBdr>
      <w:spacing w:before="200" w:after="280"/>
      <w:ind w:left="936" w:right="936"/>
    </w:pPr>
    <w:rPr>
      <w:b/>
      <w:bCs/>
      <w:i/>
      <w:iCs/>
      <w:color w:val="4A5A7A"/>
      <w:sz w:val="28"/>
      <w:szCs w:val="20"/>
    </w:rPr>
  </w:style>
  <w:style w:type="character" w:customStyle="1" w:styleId="CitationintenseCar">
    <w:name w:val="Citation intense Car"/>
    <w:link w:val="Citationintense"/>
    <w:uiPriority w:val="30"/>
    <w:semiHidden/>
    <w:rsid w:val="00264B03"/>
    <w:rPr>
      <w:b/>
      <w:bCs/>
      <w:i/>
      <w:iCs/>
      <w:color w:val="4A5A7A"/>
      <w:sz w:val="28"/>
    </w:rPr>
  </w:style>
  <w:style w:type="character" w:customStyle="1" w:styleId="Emphaseple">
    <w:name w:val="Emphase pâle"/>
    <w:uiPriority w:val="19"/>
    <w:semiHidden/>
    <w:qFormat/>
    <w:rsid w:val="00264B03"/>
    <w:rPr>
      <w:i/>
      <w:iCs/>
      <w:color w:val="808080"/>
    </w:rPr>
  </w:style>
  <w:style w:type="character" w:customStyle="1" w:styleId="Emphaseintense">
    <w:name w:val="Emphase intense"/>
    <w:uiPriority w:val="21"/>
    <w:semiHidden/>
    <w:qFormat/>
    <w:rsid w:val="00264B03"/>
    <w:rPr>
      <w:b/>
      <w:bCs/>
      <w:i/>
      <w:iCs/>
      <w:color w:val="4A5A7A"/>
    </w:rPr>
  </w:style>
  <w:style w:type="character" w:customStyle="1" w:styleId="Rfrenceple">
    <w:name w:val="Référence pâle"/>
    <w:uiPriority w:val="31"/>
    <w:semiHidden/>
    <w:qFormat/>
    <w:rsid w:val="00264B03"/>
    <w:rPr>
      <w:smallCaps/>
      <w:color w:val="F7BD40"/>
      <w:u w:val="single"/>
    </w:rPr>
  </w:style>
  <w:style w:type="character" w:styleId="Rfrenceintense">
    <w:name w:val="Intense Reference"/>
    <w:uiPriority w:val="32"/>
    <w:semiHidden/>
    <w:qFormat/>
    <w:rsid w:val="00264B03"/>
    <w:rPr>
      <w:b/>
      <w:bCs/>
      <w:smallCaps/>
      <w:color w:val="F7BD40"/>
      <w:spacing w:val="5"/>
      <w:u w:val="single"/>
    </w:rPr>
  </w:style>
  <w:style w:type="character" w:styleId="Titredulivre">
    <w:name w:val="Book Title"/>
    <w:uiPriority w:val="33"/>
    <w:semiHidden/>
    <w:qFormat/>
    <w:rsid w:val="00264B03"/>
    <w:rPr>
      <w:b/>
      <w:bCs/>
      <w:smallCaps/>
      <w:spacing w:val="5"/>
    </w:rPr>
  </w:style>
  <w:style w:type="paragraph" w:styleId="En-ttedetabledesmatires">
    <w:name w:val="TOC Heading"/>
    <w:basedOn w:val="Titre10"/>
    <w:next w:val="Normal"/>
    <w:uiPriority w:val="39"/>
    <w:semiHidden/>
    <w:unhideWhenUsed/>
    <w:qFormat/>
    <w:rsid w:val="00264B03"/>
    <w:pPr>
      <w:spacing w:before="480"/>
      <w:outlineLvl w:val="9"/>
    </w:pPr>
    <w:rPr>
      <w:rFonts w:ascii="Corbel" w:eastAsia="Corbel" w:hAnsi="Corbel"/>
      <w:b/>
      <w:color w:val="37435B"/>
      <w:sz w:val="28"/>
      <w:u w:val="none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hAnsi="Tahoma" w:cs="Tahoma"/>
      <w:sz w:val="16"/>
      <w:szCs w:val="16"/>
      <w:lang w:eastAsia="en-US"/>
    </w:rPr>
  </w:style>
  <w:style w:type="character" w:customStyle="1" w:styleId="TextedebullesCar">
    <w:name w:val="Texte de bulles Car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BC0173"/>
    <w:pPr>
      <w:tabs>
        <w:tab w:val="center" w:pos="4536"/>
        <w:tab w:val="right" w:pos="9072"/>
      </w:tabs>
    </w:pPr>
    <w:rPr>
      <w:szCs w:val="28"/>
    </w:rPr>
  </w:style>
  <w:style w:type="character" w:customStyle="1" w:styleId="PieddepageCar">
    <w:name w:val="Pied de page Car"/>
    <w:link w:val="Pieddepage"/>
    <w:uiPriority w:val="99"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Exercice">
    <w:name w:val="Exercice"/>
    <w:basedOn w:val="Normal"/>
    <w:link w:val="ExerciceCar"/>
    <w:autoRedefine/>
    <w:qFormat/>
    <w:rsid w:val="00264B03"/>
    <w:rPr>
      <w:rFonts w:eastAsia="Times New Roman"/>
      <w:i/>
      <w:szCs w:val="20"/>
    </w:rPr>
  </w:style>
  <w:style w:type="character" w:customStyle="1" w:styleId="ExerciceCar">
    <w:name w:val="Exercice Car"/>
    <w:link w:val="Exercice"/>
    <w:rsid w:val="00264B03"/>
    <w:rPr>
      <w:rFonts w:eastAsia="Times New Roman"/>
      <w:i/>
      <w:sz w:val="32"/>
    </w:rPr>
  </w:style>
  <w:style w:type="paragraph" w:customStyle="1" w:styleId="Collerlesdocuments">
    <w:name w:val="Coller les documents"/>
    <w:basedOn w:val="Normal"/>
    <w:link w:val="CollerlesdocumentsCar"/>
    <w:autoRedefine/>
    <w:qFormat/>
    <w:rsid w:val="00264B03"/>
    <w:pPr>
      <w:jc w:val="both"/>
    </w:pPr>
    <w:rPr>
      <w:rFonts w:eastAsia="Times New Roman"/>
      <w:b/>
      <w:i/>
      <w:sz w:val="40"/>
      <w:szCs w:val="40"/>
      <w:u w:val="single" w:color="FF0000"/>
    </w:rPr>
  </w:style>
  <w:style w:type="character" w:customStyle="1" w:styleId="CollerlesdocumentsCar">
    <w:name w:val="Coller les documents Car"/>
    <w:link w:val="Collerlesdocuments"/>
    <w:rsid w:val="00264B03"/>
    <w:rPr>
      <w:rFonts w:eastAsia="Times New Roman"/>
      <w:b/>
      <w:i/>
      <w:color w:val="00B0F0"/>
      <w:sz w:val="40"/>
      <w:szCs w:val="40"/>
      <w:u w:val="single" w:color="FF0000"/>
    </w:rPr>
  </w:style>
  <w:style w:type="paragraph" w:customStyle="1" w:styleId="Style1">
    <w:name w:val="Style1"/>
    <w:basedOn w:val="Normal"/>
    <w:link w:val="Style1Car"/>
    <w:qFormat/>
    <w:rsid w:val="00264B03"/>
    <w:pPr>
      <w:jc w:val="both"/>
    </w:pPr>
    <w:rPr>
      <w:rFonts w:eastAsia="Times New Roman"/>
      <w:b/>
      <w:i/>
      <w:color w:val="FF0000"/>
      <w:szCs w:val="20"/>
    </w:rPr>
  </w:style>
  <w:style w:type="paragraph" w:customStyle="1" w:styleId="Style2">
    <w:name w:val="Style2"/>
    <w:basedOn w:val="Normal"/>
    <w:link w:val="Style2Car"/>
    <w:qFormat/>
    <w:rsid w:val="00264B03"/>
    <w:rPr>
      <w:rFonts w:eastAsia="Times New Roman"/>
      <w:b/>
      <w:szCs w:val="20"/>
      <w:u w:val="single"/>
    </w:rPr>
  </w:style>
  <w:style w:type="character" w:customStyle="1" w:styleId="Style1Car">
    <w:name w:val="Style1 Car"/>
    <w:link w:val="Style1"/>
    <w:rsid w:val="00264B03"/>
    <w:rPr>
      <w:rFonts w:eastAsia="Times New Roman"/>
      <w:b/>
      <w:i/>
      <w:color w:val="FF0000"/>
      <w:sz w:val="32"/>
    </w:rPr>
  </w:style>
  <w:style w:type="paragraph" w:customStyle="1" w:styleId="Style3">
    <w:name w:val="Style3"/>
    <w:basedOn w:val="Normal"/>
    <w:link w:val="Style3Car"/>
    <w:qFormat/>
    <w:rsid w:val="00264B03"/>
    <w:pPr>
      <w:jc w:val="both"/>
    </w:pPr>
    <w:rPr>
      <w:rFonts w:eastAsia="Times New Roman"/>
      <w:b/>
      <w:i/>
      <w:color w:val="DD13CF"/>
      <w:szCs w:val="20"/>
    </w:rPr>
  </w:style>
  <w:style w:type="character" w:customStyle="1" w:styleId="Style2Car">
    <w:name w:val="Style2 Car"/>
    <w:link w:val="Style2"/>
    <w:rsid w:val="00264B03"/>
    <w:rPr>
      <w:rFonts w:eastAsia="Times New Roman"/>
      <w:b/>
      <w:sz w:val="32"/>
      <w:u w:val="single"/>
    </w:rPr>
  </w:style>
  <w:style w:type="character" w:customStyle="1" w:styleId="Style3Car">
    <w:name w:val="Style3 Car"/>
    <w:link w:val="Style3"/>
    <w:rsid w:val="00264B03"/>
    <w:rPr>
      <w:rFonts w:eastAsia="Times New Roman"/>
      <w:b/>
      <w:i/>
      <w:color w:val="DD13CF"/>
      <w:sz w:val="32"/>
    </w:rPr>
  </w:style>
  <w:style w:type="paragraph" w:customStyle="1" w:styleId="lol">
    <w:name w:val="lol"/>
    <w:basedOn w:val="Normal"/>
    <w:link w:val="lolCar"/>
    <w:qFormat/>
    <w:rsid w:val="00264B03"/>
    <w:rPr>
      <w:rFonts w:eastAsia="Times New Roman"/>
      <w:color w:val="61EBF9"/>
      <w:u w:color="FF0000"/>
      <w:lang w:eastAsia="en-US"/>
    </w:rPr>
  </w:style>
  <w:style w:type="paragraph" w:customStyle="1" w:styleId="beau">
    <w:name w:val="beau"/>
    <w:basedOn w:val="Normal"/>
    <w:link w:val="beauCar"/>
    <w:qFormat/>
    <w:rsid w:val="00264B03"/>
    <w:rPr>
      <w:rFonts w:eastAsia="Times New Roman"/>
      <w:color w:val="79FFC2"/>
      <w:u w:color="FF0000"/>
      <w:lang w:eastAsia="en-US"/>
    </w:rPr>
  </w:style>
  <w:style w:type="character" w:customStyle="1" w:styleId="lolCar">
    <w:name w:val="lol Car"/>
    <w:link w:val="lol"/>
    <w:rsid w:val="00264B03"/>
    <w:rPr>
      <w:rFonts w:eastAsia="Times New Roman"/>
      <w:color w:val="61EBF9"/>
      <w:sz w:val="32"/>
      <w:szCs w:val="22"/>
      <w:u w:color="FF0000"/>
      <w:lang w:eastAsia="en-US"/>
    </w:rPr>
  </w:style>
  <w:style w:type="character" w:customStyle="1" w:styleId="beauCar">
    <w:name w:val="beau Car"/>
    <w:link w:val="beau"/>
    <w:rsid w:val="00264B03"/>
    <w:rPr>
      <w:rFonts w:eastAsia="Times New Roman"/>
      <w:color w:val="79FFC2"/>
      <w:sz w:val="32"/>
      <w:szCs w:val="22"/>
      <w:u w:color="FF0000"/>
      <w:lang w:eastAsia="en-US"/>
    </w:rPr>
  </w:style>
  <w:style w:type="paragraph" w:customStyle="1" w:styleId="dur">
    <w:name w:val="dur"/>
    <w:basedOn w:val="lol"/>
    <w:link w:val="durCar"/>
    <w:rsid w:val="007C38A7"/>
    <w:rPr>
      <w:color w:val="6EFACF"/>
    </w:rPr>
  </w:style>
  <w:style w:type="character" w:customStyle="1" w:styleId="durCar">
    <w:name w:val="dur Car"/>
    <w:link w:val="dur"/>
    <w:rsid w:val="007C38A7"/>
    <w:rPr>
      <w:rFonts w:ascii="Comic Sans MS" w:eastAsia="Times New Roman" w:hAnsi="Comic Sans MS"/>
      <w:color w:val="6EFACF"/>
      <w:sz w:val="32"/>
      <w:szCs w:val="22"/>
      <w:u w:color="FF0000"/>
      <w:lang w:eastAsia="en-US"/>
    </w:rPr>
  </w:style>
  <w:style w:type="paragraph" w:customStyle="1" w:styleId="Style4">
    <w:name w:val="Style4"/>
    <w:basedOn w:val="Normal"/>
    <w:link w:val="Style4Car"/>
    <w:qFormat/>
    <w:rsid w:val="00264B03"/>
    <w:rPr>
      <w:rFonts w:eastAsia="Times New Roman"/>
      <w:color w:val="FB65F4"/>
    </w:rPr>
  </w:style>
  <w:style w:type="character" w:customStyle="1" w:styleId="Style4Car">
    <w:name w:val="Style4 Car"/>
    <w:link w:val="Style4"/>
    <w:rsid w:val="00264B03"/>
    <w:rPr>
      <w:rFonts w:eastAsia="Times New Roman"/>
      <w:color w:val="FB65F4"/>
      <w:sz w:val="32"/>
      <w:szCs w:val="22"/>
    </w:rPr>
  </w:style>
  <w:style w:type="paragraph" w:customStyle="1" w:styleId="Style5">
    <w:name w:val="Style5"/>
    <w:basedOn w:val="dur"/>
    <w:link w:val="Style5Car"/>
    <w:qFormat/>
    <w:rsid w:val="00264B03"/>
    <w:rPr>
      <w:rFonts w:eastAsia="Corbel"/>
      <w:szCs w:val="28"/>
    </w:rPr>
  </w:style>
  <w:style w:type="character" w:styleId="Lienhypertexte">
    <w:name w:val="Hyperlink"/>
    <w:uiPriority w:val="99"/>
    <w:semiHidden/>
    <w:unhideWhenUsed/>
    <w:rsid w:val="00FC5756"/>
    <w:rPr>
      <w:color w:val="0000FF"/>
      <w:u w:val="single"/>
    </w:rPr>
  </w:style>
  <w:style w:type="character" w:customStyle="1" w:styleId="Style5Car">
    <w:name w:val="Style5 Car"/>
    <w:link w:val="Style5"/>
    <w:rsid w:val="00264B03"/>
    <w:rPr>
      <w:color w:val="6EFACF"/>
      <w:sz w:val="32"/>
      <w:szCs w:val="28"/>
      <w:u w:color="FF0000"/>
      <w:lang w:eastAsia="en-US"/>
    </w:rPr>
  </w:style>
  <w:style w:type="paragraph" w:customStyle="1" w:styleId="Style6">
    <w:name w:val="Style6"/>
    <w:basedOn w:val="Normal"/>
    <w:link w:val="Style6Car"/>
    <w:qFormat/>
    <w:rsid w:val="00264B03"/>
    <w:rPr>
      <w:rFonts w:cs="Arial"/>
      <w:b/>
      <w:bCs/>
      <w:color w:val="8FF6FB"/>
      <w:szCs w:val="28"/>
    </w:rPr>
  </w:style>
  <w:style w:type="character" w:customStyle="1" w:styleId="Style6Car">
    <w:name w:val="Style6 Car"/>
    <w:link w:val="Style6"/>
    <w:rsid w:val="00264B03"/>
    <w:rPr>
      <w:rFonts w:cs="Arial"/>
      <w:b/>
      <w:bCs/>
      <w:color w:val="8FF6FB"/>
      <w:sz w:val="32"/>
      <w:szCs w:val="28"/>
    </w:rPr>
  </w:style>
  <w:style w:type="paragraph" w:customStyle="1" w:styleId="Gladys">
    <w:name w:val="Gladys"/>
    <w:basedOn w:val="Normal"/>
    <w:link w:val="GladysCar"/>
    <w:qFormat/>
    <w:rsid w:val="00264B03"/>
    <w:rPr>
      <w:rFonts w:eastAsia="Times New Roman"/>
      <w:color w:val="CC66FF"/>
    </w:rPr>
  </w:style>
  <w:style w:type="paragraph" w:customStyle="1" w:styleId="gladys0">
    <w:name w:val="gladys"/>
    <w:basedOn w:val="Normal"/>
    <w:link w:val="gladysCar0"/>
    <w:qFormat/>
    <w:rsid w:val="00264B03"/>
    <w:rPr>
      <w:rFonts w:eastAsia="Times New Roman"/>
      <w:color w:val="FF6699"/>
    </w:rPr>
  </w:style>
  <w:style w:type="character" w:customStyle="1" w:styleId="GladysCar">
    <w:name w:val="Gladys Car"/>
    <w:link w:val="Gladys"/>
    <w:rsid w:val="00264B03"/>
    <w:rPr>
      <w:rFonts w:eastAsia="Times New Roman"/>
      <w:color w:val="CC66FF"/>
      <w:sz w:val="32"/>
      <w:szCs w:val="22"/>
    </w:rPr>
  </w:style>
  <w:style w:type="character" w:customStyle="1" w:styleId="gladysCar0">
    <w:name w:val="gladys Car"/>
    <w:link w:val="gladys0"/>
    <w:rsid w:val="00264B03"/>
    <w:rPr>
      <w:rFonts w:eastAsia="Times New Roman"/>
      <w:color w:val="FF6699"/>
      <w:sz w:val="32"/>
      <w:szCs w:val="22"/>
    </w:rPr>
  </w:style>
  <w:style w:type="paragraph" w:styleId="En-tte">
    <w:name w:val="header"/>
    <w:basedOn w:val="Normal"/>
    <w:link w:val="En-tteCar"/>
    <w:uiPriority w:val="99"/>
    <w:unhideWhenUsed/>
    <w:rsid w:val="00665CA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665CA8"/>
    <w:rPr>
      <w:sz w:val="32"/>
      <w:szCs w:val="22"/>
      <w:lang w:eastAsia="fr-FR"/>
    </w:rPr>
  </w:style>
  <w:style w:type="paragraph" w:customStyle="1" w:styleId="Intrressant">
    <w:name w:val="Intérressant"/>
    <w:basedOn w:val="Normal"/>
    <w:link w:val="IntrressantCar"/>
    <w:qFormat/>
    <w:rsid w:val="00CD3DB5"/>
    <w:rPr>
      <w:rFonts w:eastAsia="Times New Roman" w:cs="Courier New"/>
      <w:color w:val="DC143C"/>
      <w:szCs w:val="32"/>
      <w:lang w:eastAsia="ja-JP"/>
    </w:rPr>
  </w:style>
  <w:style w:type="character" w:customStyle="1" w:styleId="IntrressantCar">
    <w:name w:val="Intérressant Car"/>
    <w:link w:val="Intrressant"/>
    <w:rsid w:val="00CD3DB5"/>
    <w:rPr>
      <w:rFonts w:eastAsia="Times New Roman" w:cs="Courier New"/>
      <w:color w:val="DC143C"/>
      <w:sz w:val="32"/>
      <w:szCs w:val="32"/>
    </w:rPr>
  </w:style>
  <w:style w:type="paragraph" w:customStyle="1" w:styleId="commande">
    <w:name w:val="commande"/>
    <w:basedOn w:val="Intrressant"/>
    <w:link w:val="commandeCar"/>
    <w:qFormat/>
    <w:rsid w:val="00710D24"/>
  </w:style>
  <w:style w:type="character" w:customStyle="1" w:styleId="commandeCar">
    <w:name w:val="commande Car"/>
    <w:link w:val="commande"/>
    <w:rsid w:val="00710D24"/>
    <w:rPr>
      <w:rFonts w:eastAsia="Times New Roman" w:cs="Courier New"/>
      <w:color w:val="DC143C"/>
      <w:sz w:val="32"/>
      <w:szCs w:val="32"/>
    </w:rPr>
  </w:style>
  <w:style w:type="paragraph" w:customStyle="1" w:styleId="Titre1">
    <w:name w:val="Titre1"/>
    <w:basedOn w:val="Titre10"/>
    <w:next w:val="Normal"/>
    <w:link w:val="Titre1Car0"/>
    <w:qFormat/>
    <w:rsid w:val="000B5088"/>
    <w:pPr>
      <w:numPr>
        <w:numId w:val="1"/>
      </w:numPr>
      <w:outlineLvl w:val="1"/>
    </w:pPr>
  </w:style>
  <w:style w:type="character" w:customStyle="1" w:styleId="Titre1Car0">
    <w:name w:val="Titre1 Car"/>
    <w:link w:val="Titre1"/>
    <w:rsid w:val="000B5088"/>
    <w:rPr>
      <w:rFonts w:eastAsia="Times New Roman"/>
      <w:bCs/>
      <w:color w:val="FF0000"/>
      <w:sz w:val="36"/>
      <w:szCs w:val="28"/>
      <w:u w:val="single"/>
      <w:lang w:eastAsia="fr-FR"/>
    </w:rPr>
  </w:style>
  <w:style w:type="paragraph" w:customStyle="1" w:styleId="titre2">
    <w:name w:val="titre2"/>
    <w:basedOn w:val="Titre20"/>
    <w:next w:val="Normal"/>
    <w:link w:val="titre2Car0"/>
    <w:autoRedefine/>
    <w:qFormat/>
    <w:rsid w:val="00100B25"/>
    <w:pPr>
      <w:numPr>
        <w:numId w:val="5"/>
      </w:numPr>
      <w:ind w:hanging="577"/>
      <w:outlineLvl w:val="2"/>
    </w:pPr>
  </w:style>
  <w:style w:type="character" w:customStyle="1" w:styleId="titre2Car0">
    <w:name w:val="titre2 Car"/>
    <w:link w:val="titre2"/>
    <w:rsid w:val="00100B25"/>
    <w:rPr>
      <w:bCs/>
      <w:color w:val="00B050"/>
      <w:sz w:val="36"/>
      <w:szCs w:val="26"/>
      <w:u w:val="single"/>
      <w:lang w:eastAsia="en-US"/>
    </w:rPr>
  </w:style>
  <w:style w:type="paragraph" w:customStyle="1" w:styleId="Titre30">
    <w:name w:val="Titre3"/>
    <w:basedOn w:val="Titre4"/>
    <w:next w:val="Normal"/>
    <w:link w:val="Titre3Car0"/>
    <w:autoRedefine/>
    <w:rsid w:val="000B5088"/>
    <w:pPr>
      <w:numPr>
        <w:ilvl w:val="0"/>
        <w:numId w:val="3"/>
      </w:numPr>
    </w:pPr>
    <w:rPr>
      <w:rFonts w:ascii="Calibri" w:hAnsi="Calibri"/>
      <w:szCs w:val="22"/>
    </w:rPr>
  </w:style>
  <w:style w:type="character" w:customStyle="1" w:styleId="Titre3Car0">
    <w:name w:val="Titre3 Car"/>
    <w:link w:val="Titre30"/>
    <w:rsid w:val="000B5088"/>
    <w:rPr>
      <w:rFonts w:ascii="Calibri" w:eastAsia="Times New Roman" w:hAnsi="Calibri"/>
      <w:bCs/>
      <w:iCs/>
      <w:color w:val="00FFFF"/>
      <w:sz w:val="32"/>
      <w:szCs w:val="22"/>
      <w:u w:val="single"/>
      <w:lang w:eastAsia="fr-FR"/>
    </w:rPr>
  </w:style>
  <w:style w:type="paragraph" w:customStyle="1" w:styleId="titre40">
    <w:name w:val="titre4"/>
    <w:basedOn w:val="Normal"/>
    <w:next w:val="Normal"/>
    <w:link w:val="titre4Car0"/>
    <w:autoRedefine/>
    <w:qFormat/>
    <w:rsid w:val="000B5088"/>
    <w:pPr>
      <w:ind w:left="1440"/>
      <w:outlineLvl w:val="4"/>
    </w:pPr>
    <w:rPr>
      <w:rFonts w:eastAsia="Times New Roman"/>
      <w:color w:val="DD13CF"/>
      <w:u w:val="single" w:color="DD13CF"/>
      <w:lang w:eastAsia="en-US"/>
    </w:rPr>
  </w:style>
  <w:style w:type="character" w:customStyle="1" w:styleId="titre4Car0">
    <w:name w:val="titre4 Car"/>
    <w:link w:val="titre40"/>
    <w:rsid w:val="000B5088"/>
    <w:rPr>
      <w:rFonts w:eastAsia="Times New Roman"/>
      <w:color w:val="DD13CF"/>
      <w:sz w:val="32"/>
      <w:szCs w:val="22"/>
      <w:u w:val="single" w:color="DD13CF"/>
      <w:lang w:eastAsia="en-US"/>
    </w:rPr>
  </w:style>
  <w:style w:type="character" w:styleId="Numrodeligne">
    <w:name w:val="line number"/>
    <w:basedOn w:val="Policepardfaut"/>
    <w:uiPriority w:val="99"/>
    <w:semiHidden/>
    <w:unhideWhenUsed/>
    <w:rsid w:val="00BF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\OneDrive\mod&#232;le%20noir%20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F60C1-F719-4D34-A20A-DC20E5D8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noir 2</Template>
  <TotalTime>0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 FranckyinouB</dc:creator>
  <cp:keywords/>
  <cp:lastModifiedBy>Tonio FranckyinouB</cp:lastModifiedBy>
  <cp:revision>3</cp:revision>
  <dcterms:created xsi:type="dcterms:W3CDTF">2025-02-26T19:00:00Z</dcterms:created>
  <dcterms:modified xsi:type="dcterms:W3CDTF">2025-02-26T19:03:00Z</dcterms:modified>
</cp:coreProperties>
</file>